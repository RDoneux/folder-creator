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54C3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18758333" w14:textId="28F1D25E" w:rsidR="00455970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</w:t>
      </w:r>
      <w:r w:rsidR="00455970" w:rsidRPr="00B20664">
        <w:rPr>
          <w:rFonts w:cs="Arial"/>
          <w:b/>
          <w:sz w:val="24"/>
          <w:szCs w:val="24"/>
        </w:rPr>
        <w:t>ROACT-SCIPr-UK</w:t>
      </w:r>
      <w:r w:rsidR="00455970" w:rsidRPr="00B20664">
        <w:rPr>
          <w:rFonts w:cs="Arial"/>
          <w:b/>
          <w:sz w:val="24"/>
          <w:szCs w:val="24"/>
          <w:vertAlign w:val="superscript"/>
        </w:rPr>
        <w:t>®</w:t>
      </w:r>
      <w:r w:rsidR="00455970" w:rsidRPr="00B20664">
        <w:rPr>
          <w:rFonts w:cs="Arial"/>
          <w:b/>
          <w:sz w:val="24"/>
          <w:szCs w:val="24"/>
        </w:rPr>
        <w:t xml:space="preserve"> Physical Intervention Assessment Record</w:t>
      </w:r>
    </w:p>
    <w:p w14:paraId="60203258" w14:textId="77777777" w:rsidR="00085724" w:rsidRPr="00B20664" w:rsidRDefault="00085724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bookmarkStart w:id="0" w:name="_GoBack"/>
      <w:bookmarkEnd w:id="0"/>
    </w:p>
    <w:p w14:paraId="6F370481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2CB4C5EC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455970" w:rsidRPr="00B20664">
        <w:rPr>
          <w:rFonts w:cs="Arial"/>
          <w:b/>
        </w:rPr>
        <w:t>Name: ..............................................................................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  <w:r w:rsidR="00455970" w:rsidRPr="00B20664">
        <w:rPr>
          <w:rFonts w:cs="Arial"/>
          <w:b/>
        </w:rPr>
        <w:br/>
      </w:r>
    </w:p>
    <w:p w14:paraId="2E19A85B" w14:textId="77777777" w:rsidR="00455970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4139"/>
      </w:tblGrid>
      <w:tr w:rsidR="002C365E" w:rsidRPr="00DA34C0" w14:paraId="24CA730B" w14:textId="77777777" w:rsidTr="004749D1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78B0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Touch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B24E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5B4749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47607" w14:paraId="498EF3CF" w14:textId="77777777" w:rsidTr="004749D1">
        <w:tc>
          <w:tcPr>
            <w:tcW w:w="6096" w:type="dxa"/>
            <w:tcBorders>
              <w:top w:val="single" w:sz="4" w:space="0" w:color="auto"/>
            </w:tcBorders>
          </w:tcPr>
          <w:p w14:paraId="05AC3754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Approach the individual fr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o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m slightly behind (about a 45 degree angle).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Keep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within the peripheral vision of the individual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3AD34C2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1E898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7A4133E0" w14:textId="77777777" w:rsidTr="004749D1">
        <w:tc>
          <w:tcPr>
            <w:tcW w:w="6096" w:type="dxa"/>
          </w:tcPr>
          <w:p w14:paraId="0C2C1808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Place nearest leg forwards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 w:rsidRPr="00185FAD">
              <w:rPr>
                <w:rFonts w:cs="Arial"/>
                <w:sz w:val="16"/>
                <w:szCs w:val="16"/>
                <w:lang w:eastAsia="en-GB"/>
              </w:rPr>
              <w:t>Protective Stance position.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2A2977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A732D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709077ED" w14:textId="77777777" w:rsidTr="004749D1">
        <w:tc>
          <w:tcPr>
            <w:tcW w:w="6096" w:type="dxa"/>
          </w:tcPr>
          <w:p w14:paraId="327010DD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Maintain an appropriate distance between yourself and the individual to allow for some movement. (Keep a stable base of support - both feet flat on the floor!).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043BBD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9DA82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746359E9" w14:textId="77777777" w:rsidTr="004749D1">
        <w:tc>
          <w:tcPr>
            <w:tcW w:w="6096" w:type="dxa"/>
          </w:tcPr>
          <w:p w14:paraId="7155C2F8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Take your outside arm across your body.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2259850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0DE0C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23FEE635" w14:textId="77777777" w:rsidTr="004749D1">
        <w:tc>
          <w:tcPr>
            <w:tcW w:w="6096" w:type="dxa"/>
          </w:tcPr>
          <w:p w14:paraId="227D319D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 xml:space="preserve">Grasp the middle of the individual’s forearm palms down thumb underneath.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7E5122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62BE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47DCC9F9" w14:textId="77777777" w:rsidTr="004749D1">
        <w:tc>
          <w:tcPr>
            <w:tcW w:w="6096" w:type="dxa"/>
          </w:tcPr>
          <w:p w14:paraId="04D235F5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DA34C0">
              <w:rPr>
                <w:rFonts w:cs="Arial"/>
                <w:sz w:val="16"/>
                <w:szCs w:val="16"/>
                <w:lang w:eastAsia="en-GB"/>
              </w:rPr>
              <w:t>Place inside hand, ensure open palm, fingers and thumb together to support individual on the back of the nearest shoulder blade.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F6C9C0C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B39F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08FAF750" w14:textId="77777777" w:rsidTr="004749D1">
        <w:tc>
          <w:tcPr>
            <w:tcW w:w="6096" w:type="dxa"/>
          </w:tcPr>
          <w:p w14:paraId="7C3D233B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DA34C0">
              <w:rPr>
                <w:rFonts w:cs="Arial"/>
                <w:sz w:val="16"/>
                <w:szCs w:val="16"/>
                <w:lang w:eastAsia="en-GB"/>
              </w:rPr>
              <w:t>Walk with individual if required.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07D7D1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353338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521804ED" w14:textId="77777777" w:rsidTr="004749D1">
        <w:tc>
          <w:tcPr>
            <w:tcW w:w="6096" w:type="dxa"/>
          </w:tcPr>
          <w:p w14:paraId="1EEE773B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Ensure good body alignment.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D60CAA1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A652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1341B57A" w14:textId="77777777" w:rsidTr="004749D1">
        <w:tc>
          <w:tcPr>
            <w:tcW w:w="6096" w:type="dxa"/>
          </w:tcPr>
          <w:p w14:paraId="7E81DDEC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To change direction across your path move inside hand to back of opposite shoulder to guide individual. Return to nearest shoulder once you have changed direction</w:t>
            </w:r>
            <w:r>
              <w:rPr>
                <w:rFonts w:cs="Arial"/>
                <w:sz w:val="16"/>
                <w:szCs w:val="16"/>
              </w:rPr>
              <w:t xml:space="preserve">.  </w:t>
            </w:r>
            <w:r w:rsidRPr="00DA34C0">
              <w:rPr>
                <w:rFonts w:cs="Arial"/>
                <w:sz w:val="16"/>
                <w:szCs w:val="16"/>
              </w:rPr>
              <w:t xml:space="preserve">Alternatively if you need to guide the individual in the other direction stay on the nearest shoulder and quicken your pace.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72BA12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D2C0F8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2CF80F9B" w14:textId="77777777" w:rsidTr="004749D1">
        <w:tc>
          <w:tcPr>
            <w:tcW w:w="6096" w:type="dxa"/>
          </w:tcPr>
          <w:p w14:paraId="5ADBB274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To gradient out move hand from nearest shoulder first, step away releasing forearm last.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95A01A1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D5022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38C666D4" w14:textId="77777777" w:rsidTr="004749D1">
        <w:tc>
          <w:tcPr>
            <w:tcW w:w="6096" w:type="dxa"/>
          </w:tcPr>
          <w:p w14:paraId="437B6C53" w14:textId="77777777" w:rsidR="002C365E" w:rsidRPr="00DA34C0" w:rsidRDefault="002C365E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&amp;</w:t>
            </w:r>
            <w:r w:rsidR="007E706D">
              <w:rPr>
                <w:rFonts w:cs="Arial"/>
                <w:sz w:val="16"/>
                <w:szCs w:val="16"/>
              </w:rPr>
              <w:t xml:space="preserve"> S</w:t>
            </w:r>
            <w:r>
              <w:rPr>
                <w:rFonts w:cs="Arial"/>
                <w:sz w:val="16"/>
                <w:szCs w:val="16"/>
              </w:rPr>
              <w:t>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0F77CC6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7AA2D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397C026C" w14:textId="77777777" w:rsidTr="004749D1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63A07E" w14:textId="77777777" w:rsidR="002C365E" w:rsidRPr="00647432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D492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B3D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6575BA9B" w14:textId="77777777" w:rsidR="002C365E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B302443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30EC1939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C907559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CF2C8C5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090D2E12" w14:textId="77777777" w:rsidR="00054501" w:rsidRPr="00B20664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59AD2FCB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40F74FB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Instructor </w:t>
      </w:r>
      <w:r w:rsidR="00455970" w:rsidRPr="00B20664">
        <w:rPr>
          <w:rFonts w:cs="Arial"/>
          <w:b/>
        </w:rPr>
        <w:t>Name:……………………………………       Signature: …………………………………...</w:t>
      </w:r>
    </w:p>
    <w:p w14:paraId="4007B326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02709D36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354BE361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sectPr w:rsidR="00054501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FEF2F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29AE8E4F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EFE72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93D08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06973BBE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2D7C3B" wp14:editId="7B03D925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AF2830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0EA58DE3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2D7C3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44AF2830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0EA58DE3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72DBA7B6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12D1C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436F2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54772C44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D4F3B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EFA10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D5D59C7" wp14:editId="314A0B19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3EE9EA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02A0861C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5D59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423EE9EA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02A0861C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09895D4" wp14:editId="78B88E06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DED79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435EBCB5" wp14:editId="247A32DD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9895D4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003DED79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435EBCB5" wp14:editId="247A32DD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6BC2A4D" w14:textId="77777777" w:rsidR="007E706D" w:rsidRDefault="007E706D" w:rsidP="00B05393">
    <w:pPr>
      <w:pStyle w:val="Header"/>
      <w:jc w:val="both"/>
    </w:pPr>
  </w:p>
  <w:p w14:paraId="2BAFBACB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490A0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085724"/>
    <w:rsid w:val="00100E76"/>
    <w:rsid w:val="00187A62"/>
    <w:rsid w:val="00236F8B"/>
    <w:rsid w:val="002C365E"/>
    <w:rsid w:val="002F2894"/>
    <w:rsid w:val="0031776C"/>
    <w:rsid w:val="00324F01"/>
    <w:rsid w:val="00420AF0"/>
    <w:rsid w:val="00431C0A"/>
    <w:rsid w:val="00455970"/>
    <w:rsid w:val="004749D1"/>
    <w:rsid w:val="004A2962"/>
    <w:rsid w:val="004A71B1"/>
    <w:rsid w:val="004C50EF"/>
    <w:rsid w:val="00592959"/>
    <w:rsid w:val="005D7FD0"/>
    <w:rsid w:val="005F76EE"/>
    <w:rsid w:val="00604502"/>
    <w:rsid w:val="00620A25"/>
    <w:rsid w:val="006947C3"/>
    <w:rsid w:val="007C6836"/>
    <w:rsid w:val="007E706D"/>
    <w:rsid w:val="0094104B"/>
    <w:rsid w:val="00957E4B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519EA"/>
    <w:rsid w:val="00CD15CF"/>
    <w:rsid w:val="00CF077A"/>
    <w:rsid w:val="00D405F8"/>
    <w:rsid w:val="00D65D42"/>
    <w:rsid w:val="00ED083F"/>
    <w:rsid w:val="00F013F8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EFE0A38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99960-C3A3-4E90-9E87-9153B288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4</cp:revision>
  <cp:lastPrinted>2016-01-26T13:22:00Z</cp:lastPrinted>
  <dcterms:created xsi:type="dcterms:W3CDTF">2020-04-07T12:24:00Z</dcterms:created>
  <dcterms:modified xsi:type="dcterms:W3CDTF">2020-04-14T08:25:00Z</dcterms:modified>
</cp:coreProperties>
</file>