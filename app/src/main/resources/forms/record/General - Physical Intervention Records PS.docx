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3E2C" w14:textId="58CEB157" w:rsidR="009E0F0C" w:rsidRPr="009E0F0C" w:rsidRDefault="009E0F0C" w:rsidP="009E0F0C">
      <w:pPr>
        <w:spacing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</w:t>
      </w:r>
      <w:r w:rsidR="00DC7D05">
        <w:rPr>
          <w:rFonts w:cs="Arial"/>
          <w:b/>
          <w:sz w:val="24"/>
          <w:szCs w:val="24"/>
        </w:rPr>
        <w:t>Person Specific</w:t>
      </w:r>
    </w:p>
    <w:p w14:paraId="7EC910FF" w14:textId="77777777" w:rsidR="009E0F0C" w:rsidRPr="00234FB2" w:rsidRDefault="009E0F0C" w:rsidP="009E0F0C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14:paraId="4CCEEE98" w14:textId="42F037A5" w:rsidR="00AB317F" w:rsidRDefault="002A53F0" w:rsidP="00234FB2">
      <w:pPr>
        <w:spacing w:line="240" w:lineRule="auto"/>
        <w:ind w:left="-567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0373D6" w:rsidRPr="00DB761C">
        <w:rPr>
          <w:rFonts w:cs="Arial"/>
          <w:b/>
        </w:rPr>
        <w:t>Name:</w:t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0373D6">
        <w:rPr>
          <w:rFonts w:cs="Arial"/>
          <w:b/>
        </w:rPr>
        <w:t xml:space="preserve"> D</w:t>
      </w:r>
      <w:r w:rsidR="000373D6" w:rsidRPr="00DB761C">
        <w:rPr>
          <w:rFonts w:cs="Arial"/>
          <w:b/>
        </w:rPr>
        <w:t>ate:</w:t>
      </w:r>
      <w:r w:rsidR="000373D6">
        <w:rPr>
          <w:rFonts w:cs="Arial"/>
          <w:b/>
        </w:rPr>
        <w:t xml:space="preserve"> </w:t>
      </w:r>
    </w:p>
    <w:p w14:paraId="0B9B039E" w14:textId="77777777" w:rsidR="00234FB2" w:rsidRPr="00234FB2" w:rsidRDefault="00234FB2" w:rsidP="00234FB2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3609B5" w:rsidRPr="00DA34C0" w14:paraId="6AD4AE49" w14:textId="77777777" w:rsidTr="00DC3C21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1DB9" w14:textId="77777777" w:rsidR="006F2000" w:rsidRDefault="003609B5" w:rsidP="003E222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Hairpull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1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</w:p>
          <w:p w14:paraId="6815129A" w14:textId="77777777" w:rsidR="003609B5" w:rsidRPr="00DA34C0" w:rsidRDefault="006F2000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9A54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85013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5B012789" w14:textId="77777777" w:rsidTr="00FB7CEC">
        <w:tc>
          <w:tcPr>
            <w:tcW w:w="7655" w:type="dxa"/>
            <w:tcBorders>
              <w:top w:val="single" w:sz="4" w:space="0" w:color="auto"/>
            </w:tcBorders>
          </w:tcPr>
          <w:p w14:paraId="7C2F07FF" w14:textId="77777777" w:rsidR="00234FB2" w:rsidRPr="003654F8" w:rsidRDefault="00234FB2" w:rsidP="00D27312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One - Stabilise / Attempted Release</w:t>
            </w:r>
          </w:p>
          <w:p w14:paraId="3352CDFA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on 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0AB4D1E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E55BD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F0B9ABD" w14:textId="77777777" w:rsidTr="00FB7CEC">
        <w:tc>
          <w:tcPr>
            <w:tcW w:w="7655" w:type="dxa"/>
          </w:tcPr>
          <w:p w14:paraId="5656AA34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Bring your elbows together to protect your face and neck.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5CC7B4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1822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C2A7E9D" w14:textId="77777777" w:rsidTr="00FB7CEC">
        <w:tc>
          <w:tcPr>
            <w:tcW w:w="7655" w:type="dxa"/>
          </w:tcPr>
          <w:p w14:paraId="2B3C2CD0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Broaden Stance</w:t>
            </w:r>
            <w:r>
              <w:rPr>
                <w:rFonts w:cs="Arial"/>
                <w:sz w:val="16"/>
                <w:szCs w:val="16"/>
                <w:lang w:eastAsia="en-GB"/>
              </w:rPr>
              <w:t>, take one step back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and lower your centre of gravity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keeping your back straight.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E8FED9F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9BC03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2A23B287" w14:textId="77777777" w:rsidTr="00FB7CEC">
        <w:tc>
          <w:tcPr>
            <w:tcW w:w="7655" w:type="dxa"/>
          </w:tcPr>
          <w:p w14:paraId="25480515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 to potentially hit you, block by grasping the individual</w:t>
            </w:r>
            <w:r>
              <w:rPr>
                <w:rFonts w:cs="Arial"/>
                <w:sz w:val="16"/>
                <w:szCs w:val="16"/>
                <w:lang w:eastAsia="en-GB"/>
              </w:rPr>
              <w:t>’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 forearm with one of your arms, with your hand in a palms down position. Ensure good body alignment.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6F7CB5F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1E60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38929AA" w14:textId="77777777" w:rsidTr="00FB7CEC">
        <w:tc>
          <w:tcPr>
            <w:tcW w:w="7655" w:type="dxa"/>
          </w:tcPr>
          <w:p w14:paraId="3684C03B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DCF7373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CB85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3D5CA38" w14:textId="77777777" w:rsidTr="00FB7CEC">
        <w:tc>
          <w:tcPr>
            <w:tcW w:w="7655" w:type="dxa"/>
          </w:tcPr>
          <w:p w14:paraId="001037DA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93B588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0CF19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2CD86AD" w14:textId="77777777" w:rsidTr="00FB7CEC">
        <w:tc>
          <w:tcPr>
            <w:tcW w:w="7655" w:type="dxa"/>
          </w:tcPr>
          <w:p w14:paraId="2BBB8955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904431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4DC20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0721CB8A" w14:textId="77777777" w:rsidTr="00FB7CEC">
        <w:tc>
          <w:tcPr>
            <w:tcW w:w="7655" w:type="dxa"/>
          </w:tcPr>
          <w:p w14:paraId="71B46686" w14:textId="77777777" w:rsidR="00234FB2" w:rsidRPr="003654F8" w:rsidRDefault="00234FB2" w:rsidP="00D27312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Two - Release with Assistance</w:t>
            </w:r>
          </w:p>
          <w:p w14:paraId="30CE0E0E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BFDEDC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98AC9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2ABBF7B" w14:textId="77777777" w:rsidTr="00FB7CEC">
        <w:tc>
          <w:tcPr>
            <w:tcW w:w="7655" w:type="dxa"/>
          </w:tcPr>
          <w:p w14:paraId="368A26D4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D00679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3A849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0AE42C4F" w14:textId="77777777" w:rsidTr="00FB7CEC">
        <w:tc>
          <w:tcPr>
            <w:tcW w:w="7655" w:type="dxa"/>
          </w:tcPr>
          <w:p w14:paraId="61DD85AF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A5E66A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C767C0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1E128F8" w14:textId="77777777" w:rsidTr="00FB7CEC">
        <w:tc>
          <w:tcPr>
            <w:tcW w:w="7655" w:type="dxa"/>
          </w:tcPr>
          <w:p w14:paraId="6E849A54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thumbs together. If this is ineffective use other distraction techniques.</w:t>
            </w:r>
            <w:r w:rsidRPr="003654F8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0217B3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8163D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A36E0B0" w14:textId="77777777" w:rsidTr="00FB7CEC">
        <w:tc>
          <w:tcPr>
            <w:tcW w:w="7655" w:type="dxa"/>
          </w:tcPr>
          <w:p w14:paraId="25ED8C76" w14:textId="77777777" w:rsidR="00234FB2" w:rsidRPr="003654F8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532409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E4C3C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FA492B" w14:paraId="1089237A" w14:textId="77777777" w:rsidTr="00FB7CEC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569967" w14:textId="77777777" w:rsidR="00234FB2" w:rsidRPr="00FA492B" w:rsidRDefault="00234FB2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D99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3A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6834FBFB" w14:textId="77777777" w:rsidR="00AB317F" w:rsidRPr="00234FB2" w:rsidRDefault="00AB317F" w:rsidP="00234FB2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AB317F" w:rsidRPr="00DA34C0" w14:paraId="0C3CCE70" w14:textId="77777777" w:rsidTr="00234FB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B2FC" w14:textId="77777777" w:rsidR="006F2000" w:rsidRDefault="00AB317F" w:rsidP="003E222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Hairpull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2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</w:p>
          <w:p w14:paraId="2FE64F7B" w14:textId="77777777" w:rsidR="00AB317F" w:rsidRPr="00DA34C0" w:rsidRDefault="006F2000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E4AC" w14:textId="77777777" w:rsidR="00AB317F" w:rsidRPr="00DA34C0" w:rsidRDefault="00AB317F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85CCC" w14:textId="77777777" w:rsidR="00AB317F" w:rsidRPr="00DA34C0" w:rsidRDefault="00AB317F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6FB523D9" w14:textId="77777777" w:rsidTr="00234FB2">
        <w:tc>
          <w:tcPr>
            <w:tcW w:w="7655" w:type="dxa"/>
            <w:tcBorders>
              <w:top w:val="single" w:sz="4" w:space="0" w:color="auto"/>
            </w:tcBorders>
          </w:tcPr>
          <w:p w14:paraId="13C84760" w14:textId="77777777" w:rsidR="00234FB2" w:rsidRPr="003654F8" w:rsidRDefault="00234FB2" w:rsidP="00EF1F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Stage One - Stabilise / Attempted Release</w:t>
            </w:r>
          </w:p>
          <w:p w14:paraId="0566F98E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‘palms down’ onto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5A808198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8893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F1A79EA" w14:textId="77777777" w:rsidTr="00234FB2">
        <w:tc>
          <w:tcPr>
            <w:tcW w:w="7655" w:type="dxa"/>
          </w:tcPr>
          <w:p w14:paraId="132D3B5D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Check the location of the individual’s thumb and adjust your base of support by moving the front foot opposite to the thumb slightly forward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and to the side diagonal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4B1841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FAFF22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D896C2B" w14:textId="77777777" w:rsidTr="00234FB2">
        <w:tc>
          <w:tcPr>
            <w:tcW w:w="7655" w:type="dxa"/>
          </w:tcPr>
          <w:p w14:paraId="65C3F98C" w14:textId="77777777" w:rsidR="00234FB2" w:rsidRPr="00C62320" w:rsidRDefault="00234FB2" w:rsidP="00EF1F5E">
            <w:pPr>
              <w:tabs>
                <w:tab w:val="num" w:pos="1418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C62320">
              <w:rPr>
                <w:rFonts w:cs="Arial"/>
                <w:sz w:val="16"/>
                <w:szCs w:val="16"/>
              </w:rPr>
              <w:t xml:space="preserve">Move one foot slightly forward, transferring weight onto front foot lower centre of gravity this may gain a release.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A494D4C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27237E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5ABFB224" w14:textId="77777777" w:rsidTr="00234FB2">
        <w:tc>
          <w:tcPr>
            <w:tcW w:w="7655" w:type="dxa"/>
          </w:tcPr>
          <w:p w14:paraId="2C078DD5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release occurs move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D8E08C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2B2F3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59DC6EC0" w14:textId="77777777" w:rsidTr="00234FB2">
        <w:tc>
          <w:tcPr>
            <w:tcW w:w="7655" w:type="dxa"/>
          </w:tcPr>
          <w:p w14:paraId="0721E27A" w14:textId="77777777" w:rsidR="00234FB2" w:rsidRPr="003654F8" w:rsidRDefault="00234FB2" w:rsidP="00EF1F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If this does not cause a release move to the side.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9FA1C2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1759C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7D4B64C" w14:textId="77777777" w:rsidTr="00234FB2">
        <w:tc>
          <w:tcPr>
            <w:tcW w:w="7655" w:type="dxa"/>
          </w:tcPr>
          <w:p w14:paraId="7891A9D1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sure Protective Stance with your nearest foot against the individual’s but slightly in front with hip-to-hip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72CB09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029E9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50136D08" w14:textId="77777777" w:rsidTr="00234FB2">
        <w:tc>
          <w:tcPr>
            <w:tcW w:w="7655" w:type="dxa"/>
          </w:tcPr>
          <w:p w14:paraId="4662559B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Ensure good body alignment, and close body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7AE689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EAFDB3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FF37AD6" w14:textId="77777777" w:rsidTr="00234FB2">
        <w:tc>
          <w:tcPr>
            <w:tcW w:w="7655" w:type="dxa"/>
          </w:tcPr>
          <w:p w14:paraId="144A9DCE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</w:t>
            </w:r>
            <w:r>
              <w:rPr>
                <w:rFonts w:cs="Arial"/>
                <w:sz w:val="16"/>
                <w:szCs w:val="16"/>
                <w:lang w:eastAsia="en-GB"/>
              </w:rPr>
              <w:t>,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block by grasping the individual’s forearm in a palms down position.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94AFC5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27DA6E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6F381D39" w14:textId="77777777" w:rsidTr="00234FB2">
        <w:tc>
          <w:tcPr>
            <w:tcW w:w="7655" w:type="dxa"/>
          </w:tcPr>
          <w:p w14:paraId="7ABC4B84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4A9F6C0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6BD787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218C4338" w14:textId="77777777" w:rsidTr="00234FB2">
        <w:tc>
          <w:tcPr>
            <w:tcW w:w="7655" w:type="dxa"/>
          </w:tcPr>
          <w:p w14:paraId="56C602F9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6D009F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BD9865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512CE0E" w14:textId="77777777" w:rsidTr="00234FB2">
        <w:tc>
          <w:tcPr>
            <w:tcW w:w="7655" w:type="dxa"/>
          </w:tcPr>
          <w:p w14:paraId="1CFB7DBC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7134639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9EA00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2E54843" w14:textId="77777777" w:rsidTr="00234FB2">
        <w:tc>
          <w:tcPr>
            <w:tcW w:w="7655" w:type="dxa"/>
          </w:tcPr>
          <w:p w14:paraId="0D77B094" w14:textId="77777777" w:rsidR="00234FB2" w:rsidRPr="001B45AC" w:rsidRDefault="00234FB2" w:rsidP="00EF1F5E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1B45AC">
              <w:rPr>
                <w:rFonts w:cs="Arial"/>
                <w:b/>
                <w:bCs/>
                <w:sz w:val="16"/>
                <w:szCs w:val="16"/>
              </w:rPr>
              <w:t>Stage T</w:t>
            </w:r>
            <w:r>
              <w:rPr>
                <w:rFonts w:cs="Arial"/>
                <w:b/>
                <w:bCs/>
                <w:sz w:val="16"/>
                <w:szCs w:val="16"/>
              </w:rPr>
              <w:t>wo</w:t>
            </w:r>
            <w:r w:rsidRPr="001B45AC">
              <w:rPr>
                <w:rFonts w:cs="Arial"/>
                <w:b/>
                <w:bCs/>
                <w:sz w:val="16"/>
                <w:szCs w:val="16"/>
              </w:rPr>
              <w:t xml:space="preserve"> - Release with Assistance</w:t>
            </w:r>
          </w:p>
          <w:p w14:paraId="43BDC7CD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the side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2A6D97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F27E55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75D5D2F" w14:textId="77777777" w:rsidTr="00234FB2">
        <w:tc>
          <w:tcPr>
            <w:tcW w:w="7655" w:type="dxa"/>
          </w:tcPr>
          <w:p w14:paraId="211213D3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D8F4531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5E43D8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7F6C4555" w14:textId="77777777" w:rsidTr="00234FB2">
        <w:tc>
          <w:tcPr>
            <w:tcW w:w="7655" w:type="dxa"/>
          </w:tcPr>
          <w:p w14:paraId="73CC91E3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A05AC0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A6287F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AB6964C" w14:textId="77777777" w:rsidTr="00234FB2">
        <w:tc>
          <w:tcPr>
            <w:tcW w:w="7655" w:type="dxa"/>
          </w:tcPr>
          <w:p w14:paraId="77ACCCBB" w14:textId="77777777" w:rsidR="00234FB2" w:rsidRPr="001B45AC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 together. If this is ineffective use other distraction techniques.</w:t>
            </w:r>
            <w:r w:rsidRPr="001B45AC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  <w:p w14:paraId="3B370FB4" w14:textId="77777777" w:rsidR="00234FB2" w:rsidRPr="001B45AC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A624A47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C8501F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F835C59" w14:textId="77777777" w:rsidTr="00234FB2">
        <w:tc>
          <w:tcPr>
            <w:tcW w:w="7655" w:type="dxa"/>
          </w:tcPr>
          <w:p w14:paraId="69B09DB3" w14:textId="77777777" w:rsidR="00234FB2" w:rsidRPr="001B45AC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79ECFCB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966A92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FA492B" w14:paraId="4C78E05E" w14:textId="77777777" w:rsidTr="00234FB2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7A9F18" w14:textId="77777777" w:rsidR="00234FB2" w:rsidRPr="00FA492B" w:rsidRDefault="00234FB2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309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C928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27BC2DF2" w14:textId="77777777" w:rsidR="003609B5" w:rsidRPr="00234FB2" w:rsidRDefault="003609B5" w:rsidP="000373D6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33"/>
        <w:gridCol w:w="2657"/>
      </w:tblGrid>
      <w:tr w:rsidR="003609B5" w:rsidRPr="00DA34C0" w14:paraId="29B34FF4" w14:textId="77777777" w:rsidTr="00234FB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735" w14:textId="77777777"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3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(Restrictive Component) 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723A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42383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50828417" w14:textId="77777777" w:rsidTr="00234FB2">
        <w:tc>
          <w:tcPr>
            <w:tcW w:w="7684" w:type="dxa"/>
            <w:tcBorders>
              <w:top w:val="single" w:sz="4" w:space="0" w:color="auto"/>
            </w:tcBorders>
          </w:tcPr>
          <w:p w14:paraId="5F0F04C0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From a Stance position grasp the individual’s forearm’s palms down thumb underneath.</w:t>
            </w:r>
          </w:p>
        </w:tc>
        <w:tc>
          <w:tcPr>
            <w:tcW w:w="433" w:type="dxa"/>
            <w:tcBorders>
              <w:top w:val="single" w:sz="4" w:space="0" w:color="auto"/>
              <w:right w:val="single" w:sz="4" w:space="0" w:color="auto"/>
            </w:tcBorders>
          </w:tcPr>
          <w:p w14:paraId="5E36340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7018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E91A4DE" w14:textId="77777777" w:rsidTr="00234FB2">
        <w:tc>
          <w:tcPr>
            <w:tcW w:w="7684" w:type="dxa"/>
          </w:tcPr>
          <w:p w14:paraId="3A123D59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Keeping your elbows tucked in move the individual’s arms up and down in a piston like movement to release the grasp.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68C854C0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682649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24319E52" w14:textId="77777777" w:rsidTr="00234FB2">
        <w:tc>
          <w:tcPr>
            <w:tcW w:w="7684" w:type="dxa"/>
          </w:tcPr>
          <w:p w14:paraId="346EDD7F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Once released step back into a Protective Stance cross the individual’s forearms as for Front Arm Catch.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1C342CE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C472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5BD3DEAD" w14:textId="77777777" w:rsidTr="00234FB2">
        <w:tc>
          <w:tcPr>
            <w:tcW w:w="7684" w:type="dxa"/>
          </w:tcPr>
          <w:p w14:paraId="1E9387C2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1CCBDA65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6220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287B4389" w14:textId="77777777" w:rsidTr="00234FB2">
        <w:tc>
          <w:tcPr>
            <w:tcW w:w="7684" w:type="dxa"/>
          </w:tcPr>
          <w:p w14:paraId="6A1269E9" w14:textId="77777777" w:rsidR="00234FB2" w:rsidRPr="001B45AC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F761265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C851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FA492B" w14:paraId="6BB969B0" w14:textId="77777777" w:rsidTr="00234FB2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DAB9BC" w14:textId="77777777" w:rsidR="00234FB2" w:rsidRPr="00FA492B" w:rsidRDefault="00234FB2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286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DFB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6BFA72A5" w14:textId="77777777" w:rsidR="00234FB2" w:rsidRDefault="00234FB2" w:rsidP="00234FB2">
      <w:pPr>
        <w:spacing w:line="240" w:lineRule="auto"/>
        <w:contextualSpacing/>
        <w:rPr>
          <w:rFonts w:cs="Arial"/>
          <w:b/>
        </w:rPr>
      </w:pPr>
    </w:p>
    <w:p w14:paraId="020D2798" w14:textId="77777777" w:rsidR="00234FB2" w:rsidRPr="00363501" w:rsidRDefault="00234FB2" w:rsidP="00234FB2">
      <w:pPr>
        <w:spacing w:line="240" w:lineRule="auto"/>
        <w:contextualSpacing/>
        <w:rPr>
          <w:rFonts w:cs="Arial"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OACT-SCIPr-UK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 Signature: </w:t>
      </w:r>
      <w:r>
        <w:rPr>
          <w:rFonts w:cs="Arial"/>
        </w:rPr>
        <w:t xml:space="preserve">     </w:t>
      </w:r>
      <w:r>
        <w:rPr>
          <w:rFonts w:cs="Arial"/>
          <w:sz w:val="20"/>
          <w:szCs w:val="20"/>
        </w:rPr>
        <w:t>………………………………………………………</w:t>
      </w:r>
    </w:p>
    <w:p w14:paraId="4DB4AB3D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71A25C5" w14:textId="590DEB98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  <w:r>
        <w:rPr>
          <w:rFonts w:eastAsia="Calibri" w:cs="Arial"/>
          <w:noProof/>
          <w:color w:val="000000"/>
        </w:rPr>
        <w:t>Page 1 of 2</w:t>
      </w:r>
    </w:p>
    <w:p w14:paraId="63307A3D" w14:textId="77777777" w:rsidR="00234FB2" w:rsidRDefault="00234FB2" w:rsidP="00234FB2">
      <w:pPr>
        <w:rPr>
          <w:rFonts w:eastAsia="Calibri" w:cs="Arial"/>
          <w:noProof/>
          <w:color w:val="000000"/>
        </w:rPr>
      </w:pPr>
    </w:p>
    <w:p w14:paraId="4F38EF1F" w14:textId="52DF7FA3" w:rsidR="00234FB2" w:rsidRPr="00234FB2" w:rsidRDefault="00234FB2" w:rsidP="00234FB2">
      <w:pPr>
        <w:rPr>
          <w:rFonts w:eastAsia="Calibri" w:cs="Arial"/>
        </w:rPr>
        <w:sectPr w:rsidR="00234FB2" w:rsidRPr="00234FB2" w:rsidSect="00234F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964" w:left="1134" w:header="737" w:footer="170" w:gutter="0"/>
          <w:cols w:space="708"/>
          <w:docGrid w:linePitch="360"/>
        </w:sectPr>
      </w:pPr>
    </w:p>
    <w:p w14:paraId="3127C28C" w14:textId="7D73A856" w:rsidR="00234FB2" w:rsidRPr="009E0F0C" w:rsidRDefault="00234FB2" w:rsidP="00234FB2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lastRenderedPageBreak/>
        <w:t>Physical Intervention Assessment Record</w:t>
      </w:r>
      <w:r>
        <w:rPr>
          <w:rFonts w:cs="Arial"/>
          <w:b/>
          <w:sz w:val="24"/>
          <w:szCs w:val="24"/>
        </w:rPr>
        <w:t xml:space="preserve"> – Person Specific</w:t>
      </w:r>
    </w:p>
    <w:p w14:paraId="5D5F2F60" w14:textId="77777777" w:rsidR="00234FB2" w:rsidRPr="00234FB2" w:rsidRDefault="00234FB2" w:rsidP="00234FB2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14:paraId="27A970C2" w14:textId="5521EC05" w:rsidR="00234FB2" w:rsidRDefault="00234FB2" w:rsidP="00234FB2">
      <w:pPr>
        <w:spacing w:line="240" w:lineRule="auto"/>
        <w:ind w:lef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Pr="00DB761C">
        <w:rPr>
          <w:rFonts w:cs="Arial"/>
          <w:b/>
        </w:rPr>
        <w:t>Name: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>D</w:t>
      </w:r>
      <w:r w:rsidRPr="00DB761C">
        <w:rPr>
          <w:rFonts w:cs="Arial"/>
          <w:b/>
        </w:rPr>
        <w:t>ate:</w:t>
      </w:r>
      <w:r>
        <w:rPr>
          <w:rFonts w:cs="Arial"/>
          <w:b/>
        </w:rPr>
        <w:t xml:space="preserve"> </w:t>
      </w:r>
    </w:p>
    <w:p w14:paraId="2A57981F" w14:textId="77777777" w:rsidR="00234FB2" w:rsidRPr="00234FB2" w:rsidRDefault="00234FB2" w:rsidP="00234FB2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14:paraId="07F71D27" w14:textId="77777777" w:rsidR="00DA73E9" w:rsidRPr="00234FB2" w:rsidRDefault="00DA73E9" w:rsidP="000373D6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33"/>
        <w:gridCol w:w="2657"/>
      </w:tblGrid>
      <w:tr w:rsidR="003609B5" w:rsidRPr="00DA34C0" w14:paraId="1E1C492F" w14:textId="77777777" w:rsidTr="00234FB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0E20" w14:textId="77777777"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Windmill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BADE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596F0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209B05A2" w14:textId="77777777" w:rsidTr="009F5C5D">
        <w:tc>
          <w:tcPr>
            <w:tcW w:w="7684" w:type="dxa"/>
            <w:tcBorders>
              <w:top w:val="single" w:sz="4" w:space="0" w:color="auto"/>
            </w:tcBorders>
          </w:tcPr>
          <w:p w14:paraId="3E305B4D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one arm up straight, as close to your ear as possible, with an open palm.</w:t>
            </w:r>
          </w:p>
        </w:tc>
        <w:tc>
          <w:tcPr>
            <w:tcW w:w="433" w:type="dxa"/>
            <w:tcBorders>
              <w:top w:val="single" w:sz="4" w:space="0" w:color="auto"/>
              <w:right w:val="single" w:sz="4" w:space="0" w:color="auto"/>
            </w:tcBorders>
          </w:tcPr>
          <w:p w14:paraId="602B80E6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CCEE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29F3ABCD" w14:textId="77777777" w:rsidTr="009F5C5D">
        <w:tc>
          <w:tcPr>
            <w:tcW w:w="7684" w:type="dxa"/>
          </w:tcPr>
          <w:p w14:paraId="7633DFDB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Turn opposite foot in the direction you are going to move, keeping the heel in contact with the floor to maintain stability.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3F1FC3C1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58BD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CB5DC39" w14:textId="77777777" w:rsidTr="009F5C5D">
        <w:tc>
          <w:tcPr>
            <w:tcW w:w="7684" w:type="dxa"/>
          </w:tcPr>
          <w:p w14:paraId="04129D62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In a windmill action, turn 360</w:t>
            </w:r>
            <w:r w:rsidRPr="001B45AC">
              <w:rPr>
                <w:rFonts w:cs="Arial"/>
                <w:sz w:val="16"/>
                <w:szCs w:val="16"/>
                <w:vertAlign w:val="superscript"/>
                <w:lang w:eastAsia="en-GB"/>
              </w:rPr>
              <w:t xml:space="preserve">°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into the direction of the foot and step round, bringing your arm down as you turn to gain a release.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92C7E2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EFCDC6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5C2D2550" w14:textId="77777777" w:rsidTr="009F5C5D">
        <w:tc>
          <w:tcPr>
            <w:tcW w:w="7684" w:type="dxa"/>
          </w:tcPr>
          <w:p w14:paraId="67CE78DB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Ensure you face the individual, ending in a Protective Stance/ Stance position, facing the individual AT A DISTANCE.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76FF570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BA8FD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4BE25AC" w14:textId="77777777" w:rsidTr="009F5C5D">
        <w:tc>
          <w:tcPr>
            <w:tcW w:w="7684" w:type="dxa"/>
          </w:tcPr>
          <w:p w14:paraId="4AFD51B7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 and move away.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7334C9A5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8BBE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1F9AD10" w14:textId="77777777" w:rsidTr="009F5C5D">
        <w:tc>
          <w:tcPr>
            <w:tcW w:w="7684" w:type="dxa"/>
          </w:tcPr>
          <w:p w14:paraId="3DB828A0" w14:textId="77777777" w:rsidR="00234FB2" w:rsidRPr="001B45AC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CFB66C1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1D1C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FA492B" w14:paraId="5216C99C" w14:textId="77777777" w:rsidTr="009F5C5D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711C9F" w14:textId="77777777" w:rsidR="00234FB2" w:rsidRPr="00FA492B" w:rsidRDefault="00234FB2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E97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1F3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00E3981C" w14:textId="77777777" w:rsidR="00DA73E9" w:rsidRPr="00234FB2" w:rsidRDefault="00DA73E9" w:rsidP="00234FB2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33"/>
        <w:gridCol w:w="2657"/>
      </w:tblGrid>
      <w:tr w:rsidR="003609B5" w:rsidRPr="00DA34C0" w14:paraId="0C1B1DE2" w14:textId="77777777" w:rsidTr="00234FB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1E53" w14:textId="77777777"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19D1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26B1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0A3EE705" w14:textId="77777777" w:rsidTr="005C0771">
        <w:tc>
          <w:tcPr>
            <w:tcW w:w="7684" w:type="dxa"/>
            <w:tcBorders>
              <w:top w:val="single" w:sz="4" w:space="0" w:color="auto"/>
            </w:tcBorders>
          </w:tcPr>
          <w:p w14:paraId="075628D1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arm straight as close to your ear as possible with an open palm.</w:t>
            </w:r>
          </w:p>
        </w:tc>
        <w:tc>
          <w:tcPr>
            <w:tcW w:w="433" w:type="dxa"/>
            <w:tcBorders>
              <w:top w:val="single" w:sz="4" w:space="0" w:color="auto"/>
              <w:right w:val="single" w:sz="4" w:space="0" w:color="auto"/>
            </w:tcBorders>
          </w:tcPr>
          <w:p w14:paraId="0F6898D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BD464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39D65EF0" w14:textId="77777777" w:rsidTr="005C0771">
        <w:tc>
          <w:tcPr>
            <w:tcW w:w="7684" w:type="dxa"/>
          </w:tcPr>
          <w:p w14:paraId="2A3165A3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Step forward with your opposite foot this may gain a release.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4414E83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E7E0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734A12B" w14:textId="77777777" w:rsidTr="005C0771">
        <w:tc>
          <w:tcPr>
            <w:tcW w:w="7684" w:type="dxa"/>
          </w:tcPr>
          <w:p w14:paraId="7004E93D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If unsuccessful turn 180° into raised arm to gain a release.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0774B10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B790A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40E23FD5" w14:textId="77777777" w:rsidTr="005C0771">
        <w:tc>
          <w:tcPr>
            <w:tcW w:w="7684" w:type="dxa"/>
          </w:tcPr>
          <w:p w14:paraId="3917D44D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Gradually bring your arm down and round until it is by your side as you turn to face the individual.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6238542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024A1F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4F818317" w14:textId="77777777" w:rsidTr="005C0771">
        <w:tc>
          <w:tcPr>
            <w:tcW w:w="7684" w:type="dxa"/>
          </w:tcPr>
          <w:p w14:paraId="42B7AD8A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Move back to increase distance between you and the individual.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1B8954D6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85713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88F87BE" w14:textId="77777777" w:rsidTr="005C0771">
        <w:tc>
          <w:tcPr>
            <w:tcW w:w="7684" w:type="dxa"/>
          </w:tcPr>
          <w:p w14:paraId="368EE7B1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</w:rPr>
              <w:t>Ensure you finish facing the individual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1B45AC">
              <w:rPr>
                <w:rFonts w:cs="Arial"/>
                <w:sz w:val="16"/>
                <w:szCs w:val="16"/>
              </w:rPr>
              <w:t>in a Stance / Protective Stance position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235B3F14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AA91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1E71C5E5" w14:textId="77777777" w:rsidTr="005C0771">
        <w:tc>
          <w:tcPr>
            <w:tcW w:w="7684" w:type="dxa"/>
          </w:tcPr>
          <w:p w14:paraId="655762A8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6470B0AE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36E165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377D4E9D" w14:textId="77777777" w:rsidTr="005C0771">
        <w:tc>
          <w:tcPr>
            <w:tcW w:w="7684" w:type="dxa"/>
          </w:tcPr>
          <w:p w14:paraId="0DC1B2BE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AF2E09D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9FCCB7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FA492B" w14:paraId="34434F99" w14:textId="77777777" w:rsidTr="005C0771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3DB779" w14:textId="77777777" w:rsidR="00234FB2" w:rsidRPr="00FA492B" w:rsidRDefault="00234FB2" w:rsidP="00234FB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8004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D1DF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4F46AAF0" w14:textId="77777777" w:rsidR="00234FB2" w:rsidRDefault="00234FB2" w:rsidP="00234FB2">
      <w:pPr>
        <w:spacing w:line="240" w:lineRule="auto"/>
        <w:contextualSpacing/>
        <w:rPr>
          <w:rFonts w:cs="Arial"/>
          <w:b/>
        </w:rPr>
      </w:pPr>
    </w:p>
    <w:p w14:paraId="4A9A6DBF" w14:textId="4EC6ECD4" w:rsidR="00AC37B9" w:rsidRDefault="003609B5" w:rsidP="00234FB2">
      <w:pPr>
        <w:spacing w:line="240" w:lineRule="auto"/>
        <w:ind w:left="-567"/>
        <w:contextualSpacing/>
        <w:rPr>
          <w:rFonts w:eastAsia="Calibri" w:cs="Arial"/>
          <w:noProof/>
          <w:color w:val="000000"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OACT-SCIPr-UK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 Signature:</w:t>
      </w:r>
    </w:p>
    <w:p w14:paraId="0D3EA6CB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07F9C3B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C874AF8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53C614BB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CD3ED27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9AF0C43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B1CEBDF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B7F5678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E30666E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3DFB04F4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A7CBEFC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553D878F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270268C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614E31D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BB285D6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70EC736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C104EB6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55140AF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80D41AA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017EE29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6119620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BDC9803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9ECB056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CB9C1C3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582B9A2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D843506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A8F649A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1DD962E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50B7B56A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6EB7300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733E562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972FEB1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660A2F2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9132AAD" w14:textId="4BA1B9C5" w:rsidR="00AC37B9" w:rsidRPr="00234FB2" w:rsidRDefault="00AC37B9" w:rsidP="00234FB2">
      <w:pPr>
        <w:spacing w:line="240" w:lineRule="auto"/>
        <w:ind w:right="-591"/>
        <w:contextualSpacing/>
        <w:jc w:val="right"/>
        <w:rPr>
          <w:rFonts w:eastAsia="Calibri" w:cs="Arial"/>
          <w:noProof/>
          <w:color w:val="000000"/>
        </w:rPr>
      </w:pPr>
      <w:r>
        <w:rPr>
          <w:rFonts w:eastAsia="Calibri" w:cs="Arial"/>
          <w:noProof/>
          <w:color w:val="000000"/>
        </w:rPr>
        <w:t xml:space="preserve">Page 2 of </w:t>
      </w:r>
      <w:r w:rsidR="00AB317F">
        <w:rPr>
          <w:rFonts w:eastAsia="Calibri" w:cs="Arial"/>
          <w:noProof/>
          <w:color w:val="000000"/>
        </w:rPr>
        <w:t>2</w:t>
      </w:r>
    </w:p>
    <w:sectPr w:rsidR="00AC37B9" w:rsidRPr="00234FB2" w:rsidSect="00234FB2">
      <w:pgSz w:w="11906" w:h="16838"/>
      <w:pgMar w:top="1440" w:right="1440" w:bottom="964" w:left="1134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0B53" w14:textId="77777777" w:rsidR="008F37A0" w:rsidRDefault="008F37A0" w:rsidP="00B05393">
      <w:pPr>
        <w:spacing w:after="0" w:line="240" w:lineRule="auto"/>
      </w:pPr>
      <w:r>
        <w:separator/>
      </w:r>
    </w:p>
  </w:endnote>
  <w:endnote w:type="continuationSeparator" w:id="0">
    <w:p w14:paraId="5CBF1EA3" w14:textId="77777777" w:rsidR="008F37A0" w:rsidRDefault="008F37A0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FC44" w14:textId="77777777" w:rsidR="00234FB2" w:rsidRDefault="00234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04DA" w14:textId="7FEA6A65" w:rsidR="00ED083F" w:rsidRPr="00620A25" w:rsidRDefault="00AC37B9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D16F7F7" wp14:editId="15338E88">
              <wp:simplePos x="0" y="0"/>
              <wp:positionH relativeFrom="column">
                <wp:posOffset>-697423</wp:posOffset>
              </wp:positionH>
              <wp:positionV relativeFrom="paragraph">
                <wp:posOffset>339090</wp:posOffset>
              </wp:positionV>
              <wp:extent cx="7271657" cy="304800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657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309C0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0373D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Person Specific P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I Assessment Record V</w:t>
                          </w:r>
                          <w:r w:rsidR="006F2000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7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AB317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4502A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</w:t>
                          </w:r>
                          <w:r w:rsidR="006F2000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739E6D6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4.9pt;margin-top:26.7pt;width:572.5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0373D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Person Specific P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I Assessment Record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6F2000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7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AB317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4502A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</w:t>
                    </w:r>
                    <w:r w:rsidR="006F2000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bookmarkStart w:id="1" w:name="_GoBack"/>
                    <w:bookmarkEnd w:id="1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5BF2BE00" w14:textId="77777777" w:rsidR="00187A62" w:rsidRDefault="00187A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FD80" w14:textId="77777777" w:rsidR="00234FB2" w:rsidRDefault="00234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E26F" w14:textId="77777777" w:rsidR="008F37A0" w:rsidRDefault="008F37A0" w:rsidP="00B05393">
      <w:pPr>
        <w:spacing w:after="0" w:line="240" w:lineRule="auto"/>
      </w:pPr>
      <w:r>
        <w:separator/>
      </w:r>
    </w:p>
  </w:footnote>
  <w:footnote w:type="continuationSeparator" w:id="0">
    <w:p w14:paraId="31B47796" w14:textId="77777777" w:rsidR="008F37A0" w:rsidRDefault="008F37A0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7E56" w14:textId="77777777" w:rsidR="00234FB2" w:rsidRDefault="00234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802E" w14:textId="42692C93" w:rsidR="00592959" w:rsidRPr="00234FB2" w:rsidRDefault="00234FB2" w:rsidP="00234FB2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0800" behindDoc="1" locked="0" layoutInCell="1" allowOverlap="1" wp14:anchorId="7B7FC0F7" wp14:editId="2C419AF6">
          <wp:simplePos x="0" y="0"/>
          <wp:positionH relativeFrom="column">
            <wp:posOffset>4359579</wp:posOffset>
          </wp:positionH>
          <wp:positionV relativeFrom="paragraph">
            <wp:posOffset>-401727</wp:posOffset>
          </wp:positionV>
          <wp:extent cx="2055495" cy="761771"/>
          <wp:effectExtent l="0" t="0" r="1905" b="635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E6A4E5B" wp14:editId="2534C1FA">
              <wp:simplePos x="0" y="0"/>
              <wp:positionH relativeFrom="column">
                <wp:posOffset>-409677</wp:posOffset>
              </wp:positionH>
              <wp:positionV relativeFrom="paragraph">
                <wp:posOffset>-197434</wp:posOffset>
              </wp:positionV>
              <wp:extent cx="2202815" cy="343535"/>
              <wp:effectExtent l="0" t="0" r="698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DB429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A4E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2.25pt;margin-top:-15.55pt;width:173.45pt;height:27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" stroked="f">
              <v:textbox>
                <w:txbxContent>
                  <w:p w14:paraId="090DB429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7970" w14:textId="77777777" w:rsidR="00234FB2" w:rsidRDefault="00234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73D6"/>
    <w:rsid w:val="000D59DE"/>
    <w:rsid w:val="00100E76"/>
    <w:rsid w:val="00187A62"/>
    <w:rsid w:val="00234FB2"/>
    <w:rsid w:val="00236F8B"/>
    <w:rsid w:val="002A53F0"/>
    <w:rsid w:val="002F2894"/>
    <w:rsid w:val="0031776C"/>
    <w:rsid w:val="003609B5"/>
    <w:rsid w:val="003E222E"/>
    <w:rsid w:val="00420AF0"/>
    <w:rsid w:val="00431C0A"/>
    <w:rsid w:val="004502A5"/>
    <w:rsid w:val="004C50EF"/>
    <w:rsid w:val="00592959"/>
    <w:rsid w:val="005D7FD0"/>
    <w:rsid w:val="005F76EE"/>
    <w:rsid w:val="00604502"/>
    <w:rsid w:val="00620A25"/>
    <w:rsid w:val="006F2000"/>
    <w:rsid w:val="008F37A0"/>
    <w:rsid w:val="009E0F0C"/>
    <w:rsid w:val="00A14005"/>
    <w:rsid w:val="00A22709"/>
    <w:rsid w:val="00AB20F9"/>
    <w:rsid w:val="00AB317F"/>
    <w:rsid w:val="00AC37B9"/>
    <w:rsid w:val="00B05393"/>
    <w:rsid w:val="00B13888"/>
    <w:rsid w:val="00BA46CC"/>
    <w:rsid w:val="00C0315C"/>
    <w:rsid w:val="00C305FA"/>
    <w:rsid w:val="00C643D8"/>
    <w:rsid w:val="00CD15CF"/>
    <w:rsid w:val="00D405F8"/>
    <w:rsid w:val="00D65D42"/>
    <w:rsid w:val="00DA1EEC"/>
    <w:rsid w:val="00DA73E9"/>
    <w:rsid w:val="00DC3C21"/>
    <w:rsid w:val="00DC7D05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36369"/>
  <w15:docId w15:val="{EF92131A-C934-448D-9BE0-3B4D476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DB7B-990E-4A9F-95A2-968D8C7A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276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Robert Doneux</cp:lastModifiedBy>
  <cp:revision>3</cp:revision>
  <cp:lastPrinted>2018-11-28T10:09:00Z</cp:lastPrinted>
  <dcterms:created xsi:type="dcterms:W3CDTF">2019-12-06T10:42:00Z</dcterms:created>
  <dcterms:modified xsi:type="dcterms:W3CDTF">2021-11-14T13:43:00Z</dcterms:modified>
</cp:coreProperties>
</file>