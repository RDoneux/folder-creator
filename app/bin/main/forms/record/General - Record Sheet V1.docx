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07B6" w14:textId="433F906E" w:rsidR="00CC7C58" w:rsidRPr="003B152E" w:rsidRDefault="00CC7C58" w:rsidP="00FB0F8F">
      <w:pPr>
        <w:ind w:left="-142"/>
        <w:jc w:val="center"/>
        <w:rPr>
          <w:rFonts w:cs="Arial"/>
          <w:b/>
          <w:sz w:val="28"/>
          <w:szCs w:val="28"/>
        </w:rPr>
      </w:pPr>
      <w:r w:rsidRPr="003B152E">
        <w:rPr>
          <w:rFonts w:cs="Arial"/>
          <w:b/>
          <w:sz w:val="28"/>
          <w:szCs w:val="28"/>
        </w:rPr>
        <w:t>PROACT-SCIPr-UK</w:t>
      </w:r>
      <w:r w:rsidRPr="003B152E">
        <w:rPr>
          <w:rFonts w:cs="Arial"/>
          <w:b/>
          <w:sz w:val="28"/>
          <w:szCs w:val="28"/>
          <w:vertAlign w:val="superscript"/>
        </w:rPr>
        <w:t>®</w:t>
      </w:r>
      <w:r w:rsidRPr="003B152E">
        <w:rPr>
          <w:rFonts w:cs="Arial"/>
          <w:b/>
          <w:sz w:val="28"/>
          <w:szCs w:val="28"/>
        </w:rPr>
        <w:t xml:space="preserve"> Record Sheet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2807"/>
        <w:gridCol w:w="7967"/>
      </w:tblGrid>
      <w:tr w:rsidR="00CC7C58" w:rsidRPr="003B152E" w14:paraId="71A8E94A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25FEF5EA" w14:textId="18504FBE" w:rsidR="00CC7C58" w:rsidRPr="003B152E" w:rsidRDefault="00B42283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7967" w:type="dxa"/>
            <w:vAlign w:val="center"/>
          </w:tcPr>
          <w:p w14:paraId="412CE062" w14:textId="3FB62692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52888C15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4B8E6FD1" w14:textId="5C0FF12E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</w:tc>
        <w:tc>
          <w:tcPr>
            <w:tcW w:w="7967" w:type="dxa"/>
            <w:vAlign w:val="center"/>
          </w:tcPr>
          <w:p w14:paraId="3264727A" w14:textId="49F288F4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2FAC" w:rsidRPr="003B152E" w14:paraId="5D3263CD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5B72F2B2" w14:textId="77777777" w:rsidR="00A12FAC" w:rsidRPr="00A12FAC" w:rsidRDefault="00A12FAC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967" w:type="dxa"/>
            <w:vAlign w:val="center"/>
          </w:tcPr>
          <w:p w14:paraId="0ED6B034" w14:textId="77777777" w:rsidR="00A12FAC" w:rsidRPr="003B152E" w:rsidRDefault="00A12FAC" w:rsidP="00FB0F8F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CC7C58" w:rsidRPr="003B152E" w14:paraId="25119C6A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2F424819" w14:textId="6AA464A6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Date:</w:t>
            </w:r>
          </w:p>
        </w:tc>
        <w:tc>
          <w:tcPr>
            <w:tcW w:w="7967" w:type="dxa"/>
            <w:vAlign w:val="center"/>
          </w:tcPr>
          <w:p w14:paraId="1CD4A6D9" w14:textId="77777777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B550A0" w14:textId="77777777" w:rsidR="00FB0F8F" w:rsidRDefault="00FB0F8F" w:rsidP="00FB0F8F">
      <w:pPr>
        <w:spacing w:after="0"/>
        <w:rPr>
          <w:rFonts w:cs="Arial"/>
          <w:b/>
          <w:sz w:val="4"/>
          <w:szCs w:val="4"/>
        </w:rPr>
        <w:sectPr w:rsidR="00FB0F8F" w:rsidSect="00810C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566" w:bottom="1560" w:left="709" w:header="680" w:footer="340" w:gutter="0"/>
          <w:cols w:space="708"/>
          <w:docGrid w:linePitch="360"/>
        </w:sect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3869"/>
        <w:gridCol w:w="4041"/>
        <w:gridCol w:w="2864"/>
      </w:tblGrid>
      <w:tr w:rsidR="00CC7C58" w:rsidRPr="003B152E" w14:paraId="6D64EC0C" w14:textId="77777777" w:rsidTr="00FB0F8F">
        <w:tc>
          <w:tcPr>
            <w:tcW w:w="10774" w:type="dxa"/>
            <w:gridSpan w:val="3"/>
            <w:shd w:val="clear" w:color="auto" w:fill="D9D9D9" w:themeFill="background1" w:themeFillShade="D9"/>
          </w:tcPr>
          <w:p w14:paraId="33D459A6" w14:textId="77777777" w:rsidR="00046F55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747FFEF5" w14:textId="77777777" w:rsidR="00CC7C58" w:rsidRPr="003B152E" w:rsidRDefault="00CC7C58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 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51C5BCC3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17A38358" w14:textId="787CD147" w:rsidR="00335CB1" w:rsidRPr="00335CB1" w:rsidRDefault="00335CB1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Audit-Based Interventions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76F28ADA" w14:textId="77777777" w:rsidR="00335CB1" w:rsidRPr="00335CB1" w:rsidRDefault="00335CB1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335CB1" w:rsidRPr="003B152E" w14:paraId="2C069542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29E77083" w14:textId="77777777" w:rsidR="00335CB1" w:rsidRPr="00335CB1" w:rsidRDefault="00335CB1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1CACCB79" w14:textId="3FAF2C80" w:rsidR="00335CB1" w:rsidRPr="00FB0F8F" w:rsidRDefault="00335CB1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E96CFE" w:rsidRPr="003B152E" w14:paraId="234BC3BD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696C97D2" w14:textId="67758C6C" w:rsidR="00E96CFE" w:rsidRPr="00FB0F8F" w:rsidRDefault="00E96CFE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E96CFE">
              <w:rPr>
                <w:rFonts w:ascii="Arial" w:hAnsi="Arial" w:cs="Arial"/>
                <w:sz w:val="20"/>
                <w:szCs w:val="20"/>
              </w:rPr>
              <w:t>Portfolio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2DB56761" w14:textId="3E4AFFFE" w:rsidR="00E96CFE" w:rsidRPr="00FB0F8F" w:rsidRDefault="00E96CFE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NA</w:t>
            </w:r>
          </w:p>
        </w:tc>
      </w:tr>
      <w:tr w:rsidR="00EA3C9E" w:rsidRPr="003B152E" w14:paraId="54585C6E" w14:textId="77777777" w:rsidTr="00FB0F8F">
        <w:trPr>
          <w:trHeight w:val="474"/>
        </w:trPr>
        <w:tc>
          <w:tcPr>
            <w:tcW w:w="3869" w:type="dxa"/>
            <w:shd w:val="clear" w:color="auto" w:fill="D9D9D9" w:themeFill="background1" w:themeFillShade="D9"/>
            <w:vAlign w:val="center"/>
          </w:tcPr>
          <w:p w14:paraId="2CA0F8C9" w14:textId="77777777" w:rsidR="00EA3C9E" w:rsidRPr="00335CB1" w:rsidRDefault="00EA3C9E" w:rsidP="00FB0F8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  <w:vAlign w:val="center"/>
          </w:tcPr>
          <w:p w14:paraId="367509AB" w14:textId="11731D8B" w:rsidR="00EA3C9E" w:rsidRPr="00EA3C9E" w:rsidRDefault="00EA3C9E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EA3C9E">
              <w:rPr>
                <w:rFonts w:ascii="Arial" w:hAnsi="Arial" w:cs="Arial"/>
                <w:sz w:val="20"/>
                <w:szCs w:val="20"/>
              </w:rPr>
              <w:t>Score:</w:t>
            </w:r>
            <w:r w:rsidR="00A12FAC">
              <w:rPr>
                <w:rFonts w:ascii="Arial" w:hAnsi="Arial" w:cs="Arial"/>
                <w:sz w:val="20"/>
                <w:szCs w:val="20"/>
              </w:rPr>
              <w:t xml:space="preserve"> / </w:t>
            </w:r>
          </w:p>
        </w:tc>
        <w:tc>
          <w:tcPr>
            <w:tcW w:w="2864" w:type="dxa"/>
            <w:shd w:val="clear" w:color="auto" w:fill="FFFFFF" w:themeFill="background1"/>
            <w:vAlign w:val="center"/>
          </w:tcPr>
          <w:p w14:paraId="0AED801C" w14:textId="5E4B96C7" w:rsidR="00EA3C9E" w:rsidRPr="00335CB1" w:rsidRDefault="00EA3C9E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CC7C58" w:rsidRPr="003B152E" w14:paraId="75DD9AE8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5CDED2E2" w14:textId="23990059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05785EE8" w14:textId="14E43287" w:rsidR="00335CB1" w:rsidRPr="003B152E" w:rsidRDefault="00CC7C58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</w:tbl>
    <w:p w14:paraId="59341039" w14:textId="77777777" w:rsidR="00FB0F8F" w:rsidRDefault="00FB0F8F" w:rsidP="00FB0F8F">
      <w:pPr>
        <w:spacing w:after="0"/>
        <w:rPr>
          <w:rFonts w:cs="Arial"/>
          <w:b/>
          <w:sz w:val="4"/>
          <w:szCs w:val="4"/>
        </w:rPr>
        <w:sectPr w:rsidR="00FB0F8F" w:rsidSect="00FB0F8F">
          <w:type w:val="continuous"/>
          <w:pgSz w:w="11906" w:h="16838"/>
          <w:pgMar w:top="1440" w:right="566" w:bottom="1560" w:left="709" w:header="737" w:footer="348" w:gutter="0"/>
          <w:cols w:space="708"/>
          <w:docGrid w:linePitch="360"/>
        </w:sect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CC7C58" w:rsidRPr="003B152E" w14:paraId="521B300F" w14:textId="77777777" w:rsidTr="00FB0F8F">
        <w:trPr>
          <w:trHeight w:val="540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14:paraId="6852F8AF" w14:textId="0F5BFE6C" w:rsidR="00CC7C58" w:rsidRPr="00FB0F8F" w:rsidRDefault="00CC7C58" w:rsidP="00FB0F8F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</w:tc>
      </w:tr>
      <w:tr w:rsidR="00CC7C58" w:rsidRPr="003B152E" w14:paraId="30A46F24" w14:textId="77777777" w:rsidTr="00810C57">
        <w:trPr>
          <w:trHeight w:val="3847"/>
        </w:trPr>
        <w:tc>
          <w:tcPr>
            <w:tcW w:w="10774" w:type="dxa"/>
            <w:gridSpan w:val="2"/>
          </w:tcPr>
          <w:p w14:paraId="2A6CF29E" w14:textId="77777777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496" w:rsidRPr="003B152E" w14:paraId="450C9925" w14:textId="77777777" w:rsidTr="00FB0F8F">
        <w:tc>
          <w:tcPr>
            <w:tcW w:w="53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488674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5E131095" w14:textId="77777777" w:rsidR="00FB0F8F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Organisation</w:t>
            </w:r>
          </w:p>
          <w:p w14:paraId="0C5AE9D5" w14:textId="320DFF9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16C9541E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</w:p>
          <w:p w14:paraId="44ACBE2B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084519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with External Registration</w:t>
            </w:r>
          </w:p>
          <w:p w14:paraId="024FA2E2" w14:textId="77777777" w:rsidR="00D41496" w:rsidRPr="003B152E" w:rsidRDefault="00D41496" w:rsidP="00305EE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286090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61F16E2A" w14:textId="77777777" w:rsidR="00FB0F8F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Organisation</w:t>
            </w:r>
          </w:p>
          <w:p w14:paraId="5C0D5173" w14:textId="562EF171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05FA9128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</w:t>
            </w:r>
          </w:p>
          <w:p w14:paraId="789F5FFA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31FFB8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  <w:p w14:paraId="3A2C0019" w14:textId="77777777" w:rsidR="00305EE1" w:rsidRPr="00305EE1" w:rsidRDefault="00305EE1" w:rsidP="00305E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1496" w:rsidRPr="003B152E" w14:paraId="3FEDA035" w14:textId="77777777" w:rsidTr="00FB0F8F">
        <w:trPr>
          <w:trHeight w:val="622"/>
        </w:trPr>
        <w:tc>
          <w:tcPr>
            <w:tcW w:w="5387" w:type="dxa"/>
            <w:shd w:val="clear" w:color="auto" w:fill="FFFFFF" w:themeFill="background1"/>
          </w:tcPr>
          <w:p w14:paraId="2B4D88D2" w14:textId="061C339A" w:rsidR="00866F41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  <w:tc>
          <w:tcPr>
            <w:tcW w:w="5387" w:type="dxa"/>
            <w:shd w:val="clear" w:color="auto" w:fill="FFFFFF" w:themeFill="background1"/>
          </w:tcPr>
          <w:p w14:paraId="5886A17A" w14:textId="77777777" w:rsidR="00D41496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</w:tr>
      <w:tr w:rsidR="00CC7C58" w:rsidRPr="003B152E" w14:paraId="0320C23E" w14:textId="77777777" w:rsidTr="00FB0F8F">
        <w:trPr>
          <w:trHeight w:val="404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14:paraId="0A58938A" w14:textId="2CAFEA03" w:rsidR="00CC7C58" w:rsidRPr="003B152E" w:rsidRDefault="00CC7C58" w:rsidP="00FB0F8F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&amp; Consultancy - PROACT-SCIPr-UK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</w:p>
        </w:tc>
      </w:tr>
    </w:tbl>
    <w:p w14:paraId="1AC88557" w14:textId="41B86E3C" w:rsidR="00187A62" w:rsidRPr="00810C57" w:rsidRDefault="00187A62" w:rsidP="00810C57">
      <w:pPr>
        <w:spacing w:after="0"/>
        <w:rPr>
          <w:rFonts w:eastAsia="Times New Roman" w:cs="Arial"/>
          <w:color w:val="000000"/>
          <w:sz w:val="2"/>
          <w:szCs w:val="2"/>
          <w:lang w:eastAsia="en-GB"/>
        </w:rPr>
      </w:pPr>
    </w:p>
    <w:sectPr w:rsidR="00187A62" w:rsidRPr="00810C57" w:rsidSect="00FB0F8F">
      <w:type w:val="continuous"/>
      <w:pgSz w:w="11906" w:h="16838"/>
      <w:pgMar w:top="1440" w:right="566" w:bottom="1560" w:left="709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EBAB" w14:textId="77777777" w:rsidR="00EB19BD" w:rsidRDefault="00EB19BD" w:rsidP="00B05393">
      <w:pPr>
        <w:spacing w:after="0" w:line="240" w:lineRule="auto"/>
      </w:pPr>
      <w:r>
        <w:separator/>
      </w:r>
    </w:p>
  </w:endnote>
  <w:endnote w:type="continuationSeparator" w:id="0">
    <w:p w14:paraId="17A7FC74" w14:textId="77777777" w:rsidR="00EB19BD" w:rsidRDefault="00EB19B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4302" w14:textId="77777777" w:rsidR="00810C57" w:rsidRDefault="00810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17F8" w14:textId="7428DC88" w:rsidR="00ED083F" w:rsidRPr="00620A25" w:rsidRDefault="00A22709" w:rsidP="00FB0F8F">
    <w:pPr>
      <w:ind w:right="-1"/>
      <w:jc w:val="right"/>
      <w:rPr>
        <w:rFonts w:cs="Arial"/>
        <w:b/>
        <w:i/>
        <w:color w:val="008FC3"/>
      </w:rPr>
    </w:pPr>
    <w:r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Pr="00620A25">
      <w:rPr>
        <w:rFonts w:cs="Arial"/>
        <w:b/>
        <w:i/>
        <w:color w:val="008FC3"/>
      </w:rPr>
      <w:t>evelopment</w:t>
    </w:r>
  </w:p>
  <w:p w14:paraId="3E313867" w14:textId="5EA13900" w:rsidR="00187A62" w:rsidRDefault="00FB0F8F" w:rsidP="00FB0F8F">
    <w:pPr>
      <w:pStyle w:val="Footer"/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68FED0" wp14:editId="49BCBC34">
              <wp:simplePos x="0" y="0"/>
              <wp:positionH relativeFrom="column">
                <wp:posOffset>-116840</wp:posOffset>
              </wp:positionH>
              <wp:positionV relativeFrom="paragraph">
                <wp:posOffset>52705</wp:posOffset>
              </wp:positionV>
              <wp:extent cx="4800600" cy="21907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857E84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General - 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Record Sheet V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046F5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1/1/1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E536B17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8FED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9.2pt;margin-top:4.15pt;width:378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" stroked="f">
              <v:textbox>
                <w:txbxContent>
                  <w:p w14:paraId="5A857E84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General - 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Record Sheet V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046F5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1/1/1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E536B17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636B" w14:textId="77777777" w:rsidR="00810C57" w:rsidRDefault="00810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C78C" w14:textId="77777777" w:rsidR="00EB19BD" w:rsidRDefault="00EB19BD" w:rsidP="00B05393">
      <w:pPr>
        <w:spacing w:after="0" w:line="240" w:lineRule="auto"/>
      </w:pPr>
      <w:r>
        <w:separator/>
      </w:r>
    </w:p>
  </w:footnote>
  <w:footnote w:type="continuationSeparator" w:id="0">
    <w:p w14:paraId="73A37EEB" w14:textId="77777777" w:rsidR="00EB19BD" w:rsidRDefault="00EB19B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45E8" w14:textId="77777777" w:rsidR="00810C57" w:rsidRDefault="00810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C8C2" w14:textId="0FA9688C" w:rsidR="00B05393" w:rsidRDefault="00FB0F8F" w:rsidP="00FB0F8F"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AEE854" wp14:editId="4331F42B">
              <wp:simplePos x="0" y="0"/>
              <wp:positionH relativeFrom="column">
                <wp:posOffset>-173990</wp:posOffset>
              </wp:positionH>
              <wp:positionV relativeFrom="paragraph">
                <wp:posOffset>-144145</wp:posOffset>
              </wp:positionV>
              <wp:extent cx="2202815" cy="333375"/>
              <wp:effectExtent l="0" t="0" r="6985" b="952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F14080" w14:textId="77777777" w:rsidR="00B05393" w:rsidRPr="00F013F8" w:rsidRDefault="00B05393" w:rsidP="00FB0F8F">
                          <w:pPr>
                            <w:jc w:val="both"/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AEE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3.7pt;margin-top:-11.35pt;width:173.4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" stroked="f">
              <v:textbox>
                <w:txbxContent>
                  <w:p w14:paraId="49F14080" w14:textId="77777777" w:rsidR="00B05393" w:rsidRPr="00F013F8" w:rsidRDefault="00B05393" w:rsidP="00FB0F8F">
                    <w:pPr>
                      <w:jc w:val="both"/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0" locked="0" layoutInCell="1" allowOverlap="1" wp14:anchorId="6B7848DE" wp14:editId="174D6EC1">
          <wp:simplePos x="0" y="0"/>
          <wp:positionH relativeFrom="margin">
            <wp:align>right</wp:align>
          </wp:positionH>
          <wp:positionV relativeFrom="paragraph">
            <wp:posOffset>-382270</wp:posOffset>
          </wp:positionV>
          <wp:extent cx="2055600" cy="763200"/>
          <wp:effectExtent l="0" t="0" r="1905" b="0"/>
          <wp:wrapNone/>
          <wp:docPr id="24" name="Picture 2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76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C3E" w14:textId="77777777" w:rsidR="00810C57" w:rsidRDefault="00810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1CF4"/>
    <w:rsid w:val="00046F55"/>
    <w:rsid w:val="00100E76"/>
    <w:rsid w:val="00187A62"/>
    <w:rsid w:val="001E7CDD"/>
    <w:rsid w:val="00236F8B"/>
    <w:rsid w:val="002866AC"/>
    <w:rsid w:val="002F2894"/>
    <w:rsid w:val="00305EE1"/>
    <w:rsid w:val="0031776C"/>
    <w:rsid w:val="00335CB1"/>
    <w:rsid w:val="00420AF0"/>
    <w:rsid w:val="00431C0A"/>
    <w:rsid w:val="004C50EF"/>
    <w:rsid w:val="004F390C"/>
    <w:rsid w:val="00592959"/>
    <w:rsid w:val="0059460F"/>
    <w:rsid w:val="005C6F97"/>
    <w:rsid w:val="005D7FD0"/>
    <w:rsid w:val="005F76EE"/>
    <w:rsid w:val="00604502"/>
    <w:rsid w:val="00620A25"/>
    <w:rsid w:val="00715FFC"/>
    <w:rsid w:val="007F21D7"/>
    <w:rsid w:val="00810C57"/>
    <w:rsid w:val="00866F41"/>
    <w:rsid w:val="008726DA"/>
    <w:rsid w:val="008D2020"/>
    <w:rsid w:val="009F45E8"/>
    <w:rsid w:val="00A02C53"/>
    <w:rsid w:val="00A12FAC"/>
    <w:rsid w:val="00A14005"/>
    <w:rsid w:val="00A22709"/>
    <w:rsid w:val="00B05393"/>
    <w:rsid w:val="00B13888"/>
    <w:rsid w:val="00B42283"/>
    <w:rsid w:val="00BA46CC"/>
    <w:rsid w:val="00C0315C"/>
    <w:rsid w:val="00CC7C58"/>
    <w:rsid w:val="00CD15CF"/>
    <w:rsid w:val="00D405F8"/>
    <w:rsid w:val="00D41496"/>
    <w:rsid w:val="00D65D42"/>
    <w:rsid w:val="00DF38FA"/>
    <w:rsid w:val="00E96CFE"/>
    <w:rsid w:val="00EA3C9E"/>
    <w:rsid w:val="00EB19BD"/>
    <w:rsid w:val="00ED083F"/>
    <w:rsid w:val="00F013F8"/>
    <w:rsid w:val="00F2536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17211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8359-0B2E-446B-BD99-54B94409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Robert Doneux</cp:lastModifiedBy>
  <cp:revision>3</cp:revision>
  <cp:lastPrinted>2018-11-26T10:37:00Z</cp:lastPrinted>
  <dcterms:created xsi:type="dcterms:W3CDTF">2018-11-28T14:52:00Z</dcterms:created>
  <dcterms:modified xsi:type="dcterms:W3CDTF">2021-08-09T14:36:00Z</dcterms:modified>
</cp:coreProperties>
</file>