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17FE" w14:textId="77777777" w:rsidR="00283C33" w:rsidRPr="002D6D72" w:rsidRDefault="00187A62" w:rsidP="00283C33">
      <w:pPr>
        <w:jc w:val="center"/>
        <w:rPr>
          <w:b/>
          <w:sz w:val="28"/>
          <w:szCs w:val="28"/>
        </w:rPr>
      </w:pPr>
      <w:r>
        <w:rPr>
          <w:rFonts w:eastAsia="Times New Roman" w:cs="Arial"/>
          <w:b/>
          <w:color w:val="000000"/>
          <w:sz w:val="32"/>
          <w:szCs w:val="32"/>
          <w:lang w:eastAsia="en-GB"/>
        </w:rPr>
        <w:br/>
      </w:r>
      <w:r w:rsidR="00283C33" w:rsidRPr="00D841D4">
        <w:rPr>
          <w:b/>
          <w:sz w:val="28"/>
          <w:szCs w:val="28"/>
        </w:rPr>
        <w:t>PROACT-SCIPr-UK</w:t>
      </w:r>
      <w:r w:rsidR="00283C33" w:rsidRPr="00D841D4">
        <w:rPr>
          <w:b/>
          <w:sz w:val="28"/>
          <w:szCs w:val="28"/>
          <w:vertAlign w:val="superscript"/>
        </w:rPr>
        <w:t>®</w:t>
      </w:r>
      <w:r w:rsidR="00283C33" w:rsidRPr="00D841D4">
        <w:rPr>
          <w:b/>
          <w:sz w:val="28"/>
          <w:szCs w:val="28"/>
        </w:rPr>
        <w:t xml:space="preserve"> First Course Feedback</w:t>
      </w:r>
    </w:p>
    <w:p w14:paraId="44B85A64" w14:textId="1953DF9D" w:rsidR="00283C33" w:rsidRPr="00D841D4" w:rsidRDefault="007B7EE1" w:rsidP="00283C33">
      <w:r>
        <w:rPr>
          <w:b/>
        </w:rPr>
        <w:t xml:space="preserve">Participant </w:t>
      </w:r>
      <w:r w:rsidR="00283C33" w:rsidRPr="00D841D4">
        <w:rPr>
          <w:b/>
        </w:rPr>
        <w:t>Name:</w:t>
      </w:r>
      <w:r w:rsidR="00283C33">
        <w:rPr>
          <w:b/>
        </w:rPr>
        <w:t xml:space="preserve"> </w:t>
      </w:r>
    </w:p>
    <w:p w14:paraId="6F70967A" w14:textId="41B658C9" w:rsidR="00283C33" w:rsidRPr="00D841D4" w:rsidRDefault="00283C33" w:rsidP="00283C33">
      <w:r w:rsidRPr="00D841D4">
        <w:rPr>
          <w:b/>
        </w:rPr>
        <w:t>Course Attending:</w:t>
      </w:r>
      <w:r w:rsidRPr="00D841D4">
        <w:t xml:space="preserve"> </w:t>
      </w:r>
    </w:p>
    <w:p w14:paraId="4D49B297" w14:textId="0B78ED31" w:rsidR="00283C33" w:rsidRPr="00C60EBE" w:rsidRDefault="00283C33" w:rsidP="00283C33">
      <w:r w:rsidRPr="00D841D4">
        <w:rPr>
          <w:b/>
        </w:rPr>
        <w:t>Date:</w:t>
      </w:r>
      <w:r w:rsidR="00CE5D16">
        <w:rPr>
          <w:b/>
        </w:rPr>
        <w:t xml:space="preserve"> </w:t>
      </w:r>
    </w:p>
    <w:tbl>
      <w:tblPr>
        <w:tblW w:w="1014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1106"/>
        <w:gridCol w:w="6298"/>
      </w:tblGrid>
      <w:tr w:rsidR="00283C33" w:rsidRPr="006C0A6E" w14:paraId="2C5BD426" w14:textId="77777777" w:rsidTr="000B2525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5536D4" w14:textId="77777777" w:rsidR="00283C33" w:rsidRPr="006C0A6E" w:rsidRDefault="00283C33" w:rsidP="004E5F8B">
            <w:pPr>
              <w:jc w:val="center"/>
              <w:rPr>
                <w:b/>
                <w:bCs/>
                <w:szCs w:val="16"/>
              </w:rPr>
            </w:pPr>
            <w:r w:rsidRPr="006C0A6E">
              <w:rPr>
                <w:b/>
                <w:bCs/>
                <w:szCs w:val="16"/>
              </w:rPr>
              <w:t>Topic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25330B" w14:textId="77777777" w:rsidR="00283C33" w:rsidRPr="006C0A6E" w:rsidRDefault="00283C33" w:rsidP="004E5F8B">
            <w:pPr>
              <w:jc w:val="center"/>
              <w:rPr>
                <w:b/>
                <w:bCs/>
                <w:szCs w:val="16"/>
              </w:rPr>
            </w:pPr>
            <w:r w:rsidRPr="006C0A6E">
              <w:rPr>
                <w:b/>
                <w:bCs/>
                <w:szCs w:val="16"/>
              </w:rPr>
              <w:t>Yes / No</w:t>
            </w: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23E02C" w14:textId="77777777" w:rsidR="00283C33" w:rsidRPr="006C0A6E" w:rsidRDefault="00283C33" w:rsidP="004E5F8B">
            <w:pPr>
              <w:jc w:val="center"/>
              <w:rPr>
                <w:b/>
                <w:bCs/>
                <w:szCs w:val="16"/>
              </w:rPr>
            </w:pPr>
            <w:r w:rsidRPr="006C0A6E">
              <w:rPr>
                <w:b/>
                <w:bCs/>
                <w:szCs w:val="16"/>
              </w:rPr>
              <w:t>Comments</w:t>
            </w:r>
          </w:p>
        </w:tc>
      </w:tr>
      <w:tr w:rsidR="00C045BB" w:rsidRPr="006C0A6E" w14:paraId="0210957A" w14:textId="77777777" w:rsidTr="000B2525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E67950" w14:textId="77777777" w:rsidR="00C045BB" w:rsidRPr="006C0A6E" w:rsidRDefault="00C045BB" w:rsidP="004E5F8B">
            <w:pPr>
              <w:rPr>
                <w:szCs w:val="16"/>
              </w:rPr>
            </w:pPr>
            <w:r>
              <w:rPr>
                <w:szCs w:val="16"/>
              </w:rPr>
              <w:t>Rationale for the inclusion of restrictive interventions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8E526" w14:textId="39301FEE" w:rsidR="00C045BB" w:rsidRPr="006C0A6E" w:rsidRDefault="00C045BB" w:rsidP="00CE5D16">
            <w:pPr>
              <w:jc w:val="center"/>
              <w:rPr>
                <w:szCs w:val="16"/>
              </w:rPr>
            </w:pP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E302" w14:textId="0645D0F8" w:rsidR="00C045BB" w:rsidRPr="006C0A6E" w:rsidRDefault="00C045BB" w:rsidP="00993738">
            <w:pPr>
              <w:rPr>
                <w:szCs w:val="16"/>
              </w:rPr>
            </w:pPr>
          </w:p>
        </w:tc>
      </w:tr>
      <w:tr w:rsidR="00C045BB" w:rsidRPr="006C0A6E" w14:paraId="4981E586" w14:textId="77777777" w:rsidTr="000B2525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432350" w14:textId="77777777" w:rsidR="00C045BB" w:rsidRDefault="00C045BB" w:rsidP="004E5F8B">
            <w:pPr>
              <w:rPr>
                <w:szCs w:val="16"/>
              </w:rPr>
            </w:pPr>
            <w:r>
              <w:rPr>
                <w:szCs w:val="16"/>
              </w:rPr>
              <w:t>Written proposal for training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EA489" w14:textId="3F6E75F6" w:rsidR="00C045BB" w:rsidRPr="006C0A6E" w:rsidRDefault="00C045BB" w:rsidP="00CE5D16">
            <w:pPr>
              <w:jc w:val="center"/>
              <w:rPr>
                <w:szCs w:val="16"/>
              </w:rPr>
            </w:pP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D88A" w14:textId="0BB03D3B" w:rsidR="00C045BB" w:rsidRPr="006C0A6E" w:rsidRDefault="00C045BB" w:rsidP="00993738">
            <w:pPr>
              <w:rPr>
                <w:szCs w:val="16"/>
              </w:rPr>
            </w:pPr>
          </w:p>
        </w:tc>
      </w:tr>
      <w:tr w:rsidR="00C045BB" w:rsidRPr="006C0A6E" w14:paraId="214A7EBB" w14:textId="77777777" w:rsidTr="000B2525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4F12C9" w14:textId="77777777" w:rsidR="00C045BB" w:rsidRPr="006C0A6E" w:rsidRDefault="00136014" w:rsidP="004E5F8B">
            <w:pPr>
              <w:rPr>
                <w:szCs w:val="16"/>
              </w:rPr>
            </w:pPr>
            <w:r>
              <w:rPr>
                <w:szCs w:val="16"/>
              </w:rPr>
              <w:t>Course Registration Form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058F9" w14:textId="0329B244" w:rsidR="00C045BB" w:rsidRPr="006C0A6E" w:rsidRDefault="00C045BB" w:rsidP="00CE5D16">
            <w:pPr>
              <w:jc w:val="center"/>
              <w:rPr>
                <w:szCs w:val="16"/>
              </w:rPr>
            </w:pP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2BE2" w14:textId="71A88629" w:rsidR="00C045BB" w:rsidRPr="006C0A6E" w:rsidRDefault="00C045BB" w:rsidP="00993738">
            <w:pPr>
              <w:rPr>
                <w:szCs w:val="16"/>
              </w:rPr>
            </w:pPr>
          </w:p>
        </w:tc>
      </w:tr>
      <w:tr w:rsidR="00283C33" w:rsidRPr="006C0A6E" w14:paraId="6BD799CB" w14:textId="77777777" w:rsidTr="000B2525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EC88B3" w14:textId="77777777" w:rsidR="00283C33" w:rsidRPr="006C0A6E" w:rsidRDefault="00283C33" w:rsidP="004E5F8B">
            <w:pPr>
              <w:rPr>
                <w:szCs w:val="16"/>
              </w:rPr>
            </w:pPr>
            <w:r w:rsidRPr="006C0A6E">
              <w:rPr>
                <w:szCs w:val="16"/>
              </w:rPr>
              <w:t>Course title / Description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520C8" w14:textId="692FBA39" w:rsidR="00283C33" w:rsidRPr="006C0A6E" w:rsidRDefault="00283C33" w:rsidP="00CE5D16">
            <w:pPr>
              <w:jc w:val="center"/>
              <w:rPr>
                <w:szCs w:val="16"/>
              </w:rPr>
            </w:pP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65C2" w14:textId="6707F9B1" w:rsidR="00FC6F82" w:rsidRPr="006C0A6E" w:rsidRDefault="00FC6F82" w:rsidP="00993738">
            <w:pPr>
              <w:rPr>
                <w:szCs w:val="16"/>
              </w:rPr>
            </w:pPr>
          </w:p>
        </w:tc>
      </w:tr>
      <w:tr w:rsidR="00283C33" w:rsidRPr="006C0A6E" w14:paraId="0D063461" w14:textId="77777777" w:rsidTr="000B2525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33E42D" w14:textId="77777777" w:rsidR="00283C33" w:rsidRPr="006C0A6E" w:rsidRDefault="00283C33" w:rsidP="004E5F8B">
            <w:pPr>
              <w:rPr>
                <w:szCs w:val="16"/>
              </w:rPr>
            </w:pPr>
            <w:r w:rsidRPr="006C0A6E">
              <w:rPr>
                <w:szCs w:val="16"/>
              </w:rPr>
              <w:t>Course Length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6DAF" w14:textId="3802E51A" w:rsidR="00283C33" w:rsidRPr="006C0A6E" w:rsidRDefault="00283C33" w:rsidP="004E5F8B">
            <w:pPr>
              <w:jc w:val="center"/>
              <w:rPr>
                <w:szCs w:val="16"/>
              </w:rPr>
            </w:pP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DBC86" w14:textId="621BDC34" w:rsidR="00283C33" w:rsidRPr="006C0A6E" w:rsidRDefault="00283C33" w:rsidP="008C641C">
            <w:pPr>
              <w:rPr>
                <w:szCs w:val="16"/>
              </w:rPr>
            </w:pPr>
          </w:p>
        </w:tc>
      </w:tr>
      <w:tr w:rsidR="00283C33" w:rsidRPr="006C0A6E" w14:paraId="2F909C06" w14:textId="77777777" w:rsidTr="000B2525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141C98" w14:textId="77777777" w:rsidR="00283C33" w:rsidRPr="006C0A6E" w:rsidRDefault="00283C33" w:rsidP="004E5F8B">
            <w:pPr>
              <w:rPr>
                <w:szCs w:val="16"/>
              </w:rPr>
            </w:pPr>
            <w:r w:rsidRPr="006C0A6E">
              <w:rPr>
                <w:szCs w:val="16"/>
              </w:rPr>
              <w:t>Target Audience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C545" w14:textId="61DB94D9" w:rsidR="00283C33" w:rsidRPr="006C0A6E" w:rsidRDefault="00283C33" w:rsidP="004E5F8B">
            <w:pPr>
              <w:jc w:val="center"/>
              <w:rPr>
                <w:szCs w:val="16"/>
              </w:rPr>
            </w:pP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9792" w14:textId="3FEA407E" w:rsidR="00283C33" w:rsidRPr="006C0A6E" w:rsidRDefault="00283C33" w:rsidP="00993738">
            <w:pPr>
              <w:rPr>
                <w:szCs w:val="16"/>
              </w:rPr>
            </w:pPr>
          </w:p>
        </w:tc>
      </w:tr>
      <w:tr w:rsidR="00283C33" w:rsidRPr="006C0A6E" w14:paraId="05D12ECD" w14:textId="77777777" w:rsidTr="000B2525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BE5FCE" w14:textId="77777777" w:rsidR="00283C33" w:rsidRPr="006C0A6E" w:rsidRDefault="00283C33" w:rsidP="004E5F8B">
            <w:pPr>
              <w:rPr>
                <w:bCs/>
                <w:szCs w:val="16"/>
              </w:rPr>
            </w:pPr>
            <w:r w:rsidRPr="006C0A6E">
              <w:rPr>
                <w:bCs/>
                <w:szCs w:val="16"/>
              </w:rPr>
              <w:t>Core Curriculum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4291" w14:textId="18B8FEB0" w:rsidR="00283C33" w:rsidRPr="006C0A6E" w:rsidRDefault="00283C33" w:rsidP="004E5F8B">
            <w:pPr>
              <w:jc w:val="center"/>
              <w:rPr>
                <w:szCs w:val="16"/>
              </w:rPr>
            </w:pP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A19F" w14:textId="0C0F6268" w:rsidR="00C013BE" w:rsidRPr="00CE5D16" w:rsidRDefault="00C013BE" w:rsidP="00CE5D16">
            <w:pPr>
              <w:spacing w:before="100" w:beforeAutospacing="1" w:after="120" w:line="360" w:lineRule="auto"/>
              <w:contextualSpacing/>
              <w:rPr>
                <w:rFonts w:cs="Arial"/>
                <w:lang w:eastAsia="en-GB"/>
              </w:rPr>
            </w:pPr>
          </w:p>
        </w:tc>
      </w:tr>
      <w:tr w:rsidR="00283C33" w:rsidRPr="006C0A6E" w14:paraId="0BAB2917" w14:textId="77777777" w:rsidTr="000B2525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FD2060" w14:textId="77777777" w:rsidR="00283C33" w:rsidRPr="006C0A6E" w:rsidRDefault="00283C33" w:rsidP="004E5F8B">
            <w:pPr>
              <w:rPr>
                <w:bCs/>
                <w:szCs w:val="16"/>
              </w:rPr>
            </w:pPr>
            <w:r w:rsidRPr="006C0A6E">
              <w:rPr>
                <w:bCs/>
                <w:szCs w:val="16"/>
              </w:rPr>
              <w:t>Physical Interventions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DBAA" w14:textId="453EF9A9" w:rsidR="00283C33" w:rsidRPr="006C0A6E" w:rsidRDefault="00283C33" w:rsidP="00502C87">
            <w:pPr>
              <w:jc w:val="center"/>
              <w:rPr>
                <w:szCs w:val="16"/>
              </w:rPr>
            </w:pP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EBF6" w14:textId="1BFCA5FC" w:rsidR="00CE5D16" w:rsidRPr="006C0A6E" w:rsidRDefault="00CE5D16" w:rsidP="00993738">
            <w:pPr>
              <w:rPr>
                <w:szCs w:val="16"/>
              </w:rPr>
            </w:pPr>
          </w:p>
        </w:tc>
      </w:tr>
      <w:tr w:rsidR="00283C33" w:rsidRPr="006C0A6E" w14:paraId="5C64C3F4" w14:textId="77777777" w:rsidTr="000B2525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542056" w14:textId="77777777" w:rsidR="00283C33" w:rsidRPr="006C0A6E" w:rsidRDefault="00283C33" w:rsidP="004E5F8B">
            <w:pPr>
              <w:rPr>
                <w:bCs/>
                <w:szCs w:val="16"/>
              </w:rPr>
            </w:pPr>
            <w:r w:rsidRPr="006C0A6E">
              <w:rPr>
                <w:bCs/>
                <w:szCs w:val="16"/>
              </w:rPr>
              <w:t>Balance of Content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59EE" w14:textId="46786301" w:rsidR="00283C33" w:rsidRPr="006C0A6E" w:rsidRDefault="00283C33" w:rsidP="004E5F8B">
            <w:pPr>
              <w:jc w:val="center"/>
              <w:rPr>
                <w:szCs w:val="16"/>
              </w:rPr>
            </w:pP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05BC" w14:textId="0F65E804" w:rsidR="00283C33" w:rsidRPr="006C0A6E" w:rsidRDefault="00283C33" w:rsidP="00D705F3">
            <w:pPr>
              <w:rPr>
                <w:szCs w:val="16"/>
              </w:rPr>
            </w:pPr>
          </w:p>
        </w:tc>
      </w:tr>
      <w:tr w:rsidR="00283C33" w:rsidRPr="006C0A6E" w14:paraId="3E3FA8CF" w14:textId="77777777" w:rsidTr="000B2525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BE4C7F" w14:textId="77777777" w:rsidR="00283C33" w:rsidRPr="006C0A6E" w:rsidRDefault="00283C33" w:rsidP="004E5F8B">
            <w:pPr>
              <w:rPr>
                <w:bCs/>
                <w:szCs w:val="16"/>
              </w:rPr>
            </w:pPr>
            <w:r w:rsidRPr="006C0A6E">
              <w:rPr>
                <w:bCs/>
                <w:szCs w:val="16"/>
              </w:rPr>
              <w:t>Proactive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6A58" w14:textId="137AE885" w:rsidR="00283C33" w:rsidRPr="006C0A6E" w:rsidRDefault="00283C33" w:rsidP="004E5F8B">
            <w:pPr>
              <w:jc w:val="center"/>
              <w:rPr>
                <w:szCs w:val="16"/>
              </w:rPr>
            </w:pP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361" w14:textId="6D131051" w:rsidR="00283C33" w:rsidRPr="006C0A6E" w:rsidRDefault="00283C33" w:rsidP="004E5F8B">
            <w:pPr>
              <w:rPr>
                <w:szCs w:val="16"/>
              </w:rPr>
            </w:pPr>
          </w:p>
        </w:tc>
      </w:tr>
      <w:tr w:rsidR="00283C33" w:rsidRPr="006C0A6E" w14:paraId="4A40CD31" w14:textId="77777777" w:rsidTr="000B2525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3BEC5C" w14:textId="77777777" w:rsidR="00283C33" w:rsidRPr="006C0A6E" w:rsidRDefault="00283C33" w:rsidP="004E5F8B">
            <w:pPr>
              <w:rPr>
                <w:bCs/>
                <w:szCs w:val="16"/>
              </w:rPr>
            </w:pPr>
            <w:r w:rsidRPr="006C0A6E">
              <w:rPr>
                <w:bCs/>
                <w:szCs w:val="16"/>
              </w:rPr>
              <w:t>Active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5320" w14:textId="6D36F0E8" w:rsidR="00283C33" w:rsidRPr="006C0A6E" w:rsidRDefault="00283C33" w:rsidP="004E5F8B">
            <w:pPr>
              <w:jc w:val="center"/>
              <w:rPr>
                <w:szCs w:val="16"/>
              </w:rPr>
            </w:pP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B3F7" w14:textId="4E8C07C6" w:rsidR="00283C33" w:rsidRPr="006C0A6E" w:rsidRDefault="00283C33" w:rsidP="004E5F8B">
            <w:pPr>
              <w:rPr>
                <w:szCs w:val="16"/>
              </w:rPr>
            </w:pPr>
          </w:p>
        </w:tc>
      </w:tr>
      <w:tr w:rsidR="00283C33" w:rsidRPr="006C0A6E" w14:paraId="527F2CC4" w14:textId="77777777" w:rsidTr="000B2525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0CAF10" w14:textId="77777777" w:rsidR="00283C33" w:rsidRPr="006C0A6E" w:rsidRDefault="00283C33" w:rsidP="004E5F8B">
            <w:pPr>
              <w:rPr>
                <w:bCs/>
                <w:szCs w:val="16"/>
              </w:rPr>
            </w:pPr>
            <w:r w:rsidRPr="006C0A6E">
              <w:rPr>
                <w:bCs/>
                <w:szCs w:val="16"/>
              </w:rPr>
              <w:t>Reactive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BFA0" w14:textId="6FC4F621" w:rsidR="00283C33" w:rsidRPr="006C0A6E" w:rsidRDefault="00283C33" w:rsidP="004E5F8B">
            <w:pPr>
              <w:jc w:val="center"/>
              <w:rPr>
                <w:szCs w:val="16"/>
              </w:rPr>
            </w:pPr>
          </w:p>
        </w:tc>
        <w:tc>
          <w:tcPr>
            <w:tcW w:w="6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0331" w14:textId="722347F2" w:rsidR="00283C33" w:rsidRPr="006C0A6E" w:rsidRDefault="00283C33" w:rsidP="004E5F8B">
            <w:pPr>
              <w:rPr>
                <w:szCs w:val="16"/>
              </w:rPr>
            </w:pPr>
          </w:p>
        </w:tc>
      </w:tr>
      <w:tr w:rsidR="00283C33" w:rsidRPr="006C0A6E" w14:paraId="55428331" w14:textId="77777777" w:rsidTr="000B2525"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53D5B" w14:textId="77777777" w:rsidR="00283C33" w:rsidRPr="00E55E70" w:rsidRDefault="00283C33" w:rsidP="004E5F8B">
            <w:pPr>
              <w:rPr>
                <w:bCs/>
                <w:sz w:val="12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6FCA50" w14:textId="77777777" w:rsidR="00283C33" w:rsidRPr="006C0A6E" w:rsidRDefault="00283C33" w:rsidP="004E5F8B">
            <w:pPr>
              <w:rPr>
                <w:b/>
                <w:szCs w:val="16"/>
                <w:u w:val="single"/>
              </w:rPr>
            </w:pPr>
          </w:p>
        </w:tc>
        <w:tc>
          <w:tcPr>
            <w:tcW w:w="6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B13B73" w14:textId="77777777" w:rsidR="00283C33" w:rsidRPr="00E55E70" w:rsidRDefault="00283C33" w:rsidP="004E5F8B">
            <w:pPr>
              <w:rPr>
                <w:b/>
                <w:sz w:val="12"/>
                <w:szCs w:val="16"/>
                <w:u w:val="single"/>
              </w:rPr>
            </w:pPr>
          </w:p>
        </w:tc>
      </w:tr>
      <w:tr w:rsidR="00283C33" w:rsidRPr="006C0A6E" w14:paraId="53F67D59" w14:textId="77777777" w:rsidTr="000B2525">
        <w:tc>
          <w:tcPr>
            <w:tcW w:w="10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D586" w14:textId="77777777" w:rsidR="00E55E70" w:rsidRDefault="00E55E70" w:rsidP="003E5138">
            <w:pPr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Overall comments:</w:t>
            </w:r>
          </w:p>
          <w:p w14:paraId="573B963B" w14:textId="77777777" w:rsidR="00D705F3" w:rsidRDefault="00D705F3" w:rsidP="00830219">
            <w:pPr>
              <w:spacing w:after="0"/>
              <w:rPr>
                <w:bCs/>
                <w:szCs w:val="16"/>
              </w:rPr>
            </w:pPr>
          </w:p>
          <w:p w14:paraId="10D395F3" w14:textId="77777777" w:rsidR="00830219" w:rsidRDefault="00830219" w:rsidP="00830219">
            <w:pPr>
              <w:spacing w:after="0"/>
              <w:rPr>
                <w:bCs/>
                <w:szCs w:val="16"/>
              </w:rPr>
            </w:pPr>
          </w:p>
          <w:p w14:paraId="5BCF4B07" w14:textId="77777777" w:rsidR="00830219" w:rsidRDefault="00830219" w:rsidP="00830219">
            <w:pPr>
              <w:spacing w:after="0"/>
              <w:rPr>
                <w:bCs/>
                <w:szCs w:val="16"/>
              </w:rPr>
            </w:pPr>
          </w:p>
          <w:p w14:paraId="1472B205" w14:textId="77777777" w:rsidR="00830219" w:rsidRDefault="00830219" w:rsidP="00830219">
            <w:pPr>
              <w:spacing w:after="0"/>
              <w:rPr>
                <w:bCs/>
                <w:szCs w:val="16"/>
              </w:rPr>
            </w:pPr>
          </w:p>
          <w:p w14:paraId="763726EB" w14:textId="77777777" w:rsidR="00830219" w:rsidRDefault="00830219" w:rsidP="00830219">
            <w:pPr>
              <w:spacing w:after="0"/>
              <w:rPr>
                <w:bCs/>
                <w:szCs w:val="16"/>
              </w:rPr>
            </w:pPr>
          </w:p>
          <w:p w14:paraId="03010EA0" w14:textId="77777777" w:rsidR="00830219" w:rsidRDefault="00830219" w:rsidP="00830219">
            <w:pPr>
              <w:spacing w:after="0"/>
              <w:rPr>
                <w:bCs/>
                <w:szCs w:val="16"/>
              </w:rPr>
            </w:pPr>
          </w:p>
          <w:p w14:paraId="7B38402E" w14:textId="77777777" w:rsidR="00830219" w:rsidRDefault="00830219" w:rsidP="00830219">
            <w:pPr>
              <w:spacing w:after="0"/>
              <w:rPr>
                <w:bCs/>
                <w:szCs w:val="16"/>
              </w:rPr>
            </w:pPr>
          </w:p>
          <w:p w14:paraId="6C69AE37" w14:textId="77777777" w:rsidR="00830219" w:rsidRDefault="00830219" w:rsidP="00830219">
            <w:pPr>
              <w:spacing w:after="0"/>
              <w:rPr>
                <w:bCs/>
                <w:szCs w:val="16"/>
              </w:rPr>
            </w:pPr>
          </w:p>
          <w:p w14:paraId="0FE4DB72" w14:textId="77777777" w:rsidR="00830219" w:rsidRDefault="00830219" w:rsidP="00830219">
            <w:pPr>
              <w:spacing w:after="0"/>
              <w:rPr>
                <w:bCs/>
                <w:szCs w:val="16"/>
              </w:rPr>
            </w:pPr>
          </w:p>
          <w:p w14:paraId="3D3C78E3" w14:textId="2D4D7742" w:rsidR="00830219" w:rsidRPr="00FC59B6" w:rsidRDefault="00830219" w:rsidP="00830219">
            <w:pPr>
              <w:spacing w:after="0"/>
              <w:rPr>
                <w:bCs/>
                <w:szCs w:val="16"/>
              </w:rPr>
            </w:pPr>
            <w:bookmarkStart w:id="0" w:name="_GoBack"/>
            <w:bookmarkEnd w:id="0"/>
          </w:p>
        </w:tc>
      </w:tr>
      <w:tr w:rsidR="00283C33" w:rsidRPr="006C0A6E" w14:paraId="66B9EE2E" w14:textId="77777777" w:rsidTr="000B2525">
        <w:tc>
          <w:tcPr>
            <w:tcW w:w="10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93DA" w14:textId="77777777" w:rsidR="00821FF0" w:rsidRDefault="007B7EE1" w:rsidP="004E5F8B">
            <w:pPr>
              <w:rPr>
                <w:szCs w:val="16"/>
              </w:rPr>
            </w:pPr>
            <w:r>
              <w:rPr>
                <w:szCs w:val="16"/>
              </w:rPr>
              <w:t xml:space="preserve">Instructor </w:t>
            </w:r>
            <w:r w:rsidR="00283C33" w:rsidRPr="006C0A6E">
              <w:rPr>
                <w:szCs w:val="16"/>
              </w:rPr>
              <w:t>Name:</w:t>
            </w:r>
            <w:r w:rsidR="00D705F3">
              <w:rPr>
                <w:szCs w:val="16"/>
              </w:rPr>
              <w:t xml:space="preserve">                              </w:t>
            </w:r>
            <w:r w:rsidR="00283C33" w:rsidRPr="006C0A6E">
              <w:rPr>
                <w:szCs w:val="16"/>
              </w:rPr>
              <w:t xml:space="preserve">                        </w:t>
            </w:r>
            <w:r w:rsidR="006C0A6E">
              <w:rPr>
                <w:szCs w:val="16"/>
              </w:rPr>
              <w:t xml:space="preserve"> </w:t>
            </w:r>
            <w:r w:rsidR="00283C33" w:rsidRPr="006C0A6E">
              <w:rPr>
                <w:szCs w:val="16"/>
              </w:rPr>
              <w:t xml:space="preserve"> Signed:        </w:t>
            </w:r>
          </w:p>
          <w:p w14:paraId="7FBBE7D6" w14:textId="77777777" w:rsidR="008C641C" w:rsidRPr="00C12FF1" w:rsidRDefault="008C641C" w:rsidP="004E5F8B">
            <w:pPr>
              <w:rPr>
                <w:szCs w:val="16"/>
              </w:rPr>
            </w:pPr>
          </w:p>
        </w:tc>
      </w:tr>
    </w:tbl>
    <w:p w14:paraId="05F35B38" w14:textId="77777777" w:rsidR="002F2894" w:rsidRDefault="002F2894" w:rsidP="00283C33">
      <w:pPr>
        <w:jc w:val="center"/>
      </w:pPr>
    </w:p>
    <w:sectPr w:rsidR="002F2894" w:rsidSect="00A22709">
      <w:headerReference w:type="default" r:id="rId8"/>
      <w:footerReference w:type="default" r:id="rId9"/>
      <w:pgSz w:w="11906" w:h="16838"/>
      <w:pgMar w:top="1440" w:right="1440" w:bottom="1560" w:left="1440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00343" w14:textId="77777777" w:rsidR="00E405B5" w:rsidRDefault="00E405B5" w:rsidP="00B05393">
      <w:pPr>
        <w:spacing w:after="0" w:line="240" w:lineRule="auto"/>
      </w:pPr>
      <w:r>
        <w:separator/>
      </w:r>
    </w:p>
  </w:endnote>
  <w:endnote w:type="continuationSeparator" w:id="0">
    <w:p w14:paraId="0B338C5F" w14:textId="77777777" w:rsidR="00E405B5" w:rsidRDefault="00E405B5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C56B" w14:textId="77777777" w:rsidR="00ED083F" w:rsidRPr="00620A25" w:rsidRDefault="00ED083F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14:paraId="13045E0F" w14:textId="77777777" w:rsidR="00ED083F" w:rsidRPr="00C0315C" w:rsidRDefault="00187A62" w:rsidP="00187A62">
    <w:pPr>
      <w:pStyle w:val="Footer"/>
      <w:rPr>
        <w:rFonts w:cs="Arial"/>
        <w:i/>
        <w:color w:val="008FC3"/>
        <w:sz w:val="16"/>
        <w:szCs w:val="16"/>
      </w:rPr>
    </w:pPr>
    <w:r>
      <w:rPr>
        <w:rFonts w:cs="Arial"/>
        <w:sz w:val="16"/>
        <w:szCs w:val="16"/>
      </w:rPr>
      <w:br/>
    </w:r>
  </w:p>
  <w:p w14:paraId="2999242A" w14:textId="77777777" w:rsidR="00187A62" w:rsidRDefault="00187A62"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8085AE" wp14:editId="3095520F">
              <wp:simplePos x="0" y="0"/>
              <wp:positionH relativeFrom="column">
                <wp:posOffset>-863600</wp:posOffset>
              </wp:positionH>
              <wp:positionV relativeFrom="paragraph">
                <wp:posOffset>116205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A0F6B7" w14:textId="77777777"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38382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Instructor</w:t>
                          </w:r>
                          <w:proofErr w:type="gramEnd"/>
                          <w:r w:rsidR="0038382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Course – First Course Feedback</w:t>
                          </w:r>
                          <w:r w:rsidR="007B7EE1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</w:t>
                          </w:r>
                          <w:r w:rsidR="0038382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V</w:t>
                          </w:r>
                          <w:r w:rsidR="00FC3278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 w:rsidR="0038382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FC3278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1/1/2020</w:t>
                          </w:r>
                          <w:r w:rsidR="0038382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2925A4C5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8085A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9.1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Mt9Y9LfAAAACgEAAA8AAAAAAAAAAAAAAAAAfQQAAGRycy9kb3du&#10;cmV2LnhtbFBLBQYAAAAABAAEAPMAAACJBQAAAAA=&#10;" stroked="f">
              <v:textbox>
                <w:txbxContent>
                  <w:p w14:paraId="3BA0F6B7" w14:textId="77777777"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38382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Instructor Course – First Course Feedback</w:t>
                    </w:r>
                    <w:r w:rsidR="007B7EE1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</w:t>
                    </w:r>
                    <w:r w:rsidR="0038382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V</w:t>
                    </w:r>
                    <w:r w:rsidR="00FC3278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 w:rsidR="0038382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FC3278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1/1/2020</w:t>
                    </w:r>
                    <w:r w:rsidR="0038382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2925A4C5" w14:textId="77777777" w:rsidR="00187A62" w:rsidRDefault="00187A62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F1429" w14:textId="77777777" w:rsidR="00E405B5" w:rsidRDefault="00E405B5" w:rsidP="00B05393">
      <w:pPr>
        <w:spacing w:after="0" w:line="240" w:lineRule="auto"/>
      </w:pPr>
      <w:r>
        <w:separator/>
      </w:r>
    </w:p>
  </w:footnote>
  <w:footnote w:type="continuationSeparator" w:id="0">
    <w:p w14:paraId="070412FC" w14:textId="77777777" w:rsidR="00E405B5" w:rsidRDefault="00E405B5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44BA" w14:textId="77777777" w:rsidR="00B05393" w:rsidRPr="00B05393" w:rsidRDefault="00592959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7B1DEB8" wp14:editId="5DBA1468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79C803" w14:textId="77777777" w:rsidR="00236F8B" w:rsidRDefault="00236F8B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39FB0EA1" w14:textId="77777777"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B1DE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6B79C803" w14:textId="77777777" w:rsidR="00236F8B" w:rsidRDefault="00236F8B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39FB0EA1" w14:textId="77777777"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05393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6ADB245" wp14:editId="109CEEC4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A231FB" w14:textId="77777777" w:rsidR="00B05393" w:rsidRPr="00B05393" w:rsidRDefault="00B05393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67A9626B" wp14:editId="68317FDB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ADB245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46A231FB" w14:textId="77777777" w:rsidR="00B05393" w:rsidRPr="00B05393" w:rsidRDefault="00B05393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67A9626B" wp14:editId="68317FDB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DC9670B" w14:textId="77777777" w:rsidR="00B05393" w:rsidRDefault="00B05393" w:rsidP="00B05393">
    <w:pPr>
      <w:pStyle w:val="Header"/>
      <w:jc w:val="both"/>
    </w:pPr>
  </w:p>
  <w:p w14:paraId="2282D1D0" w14:textId="77777777" w:rsidR="00592959" w:rsidRDefault="00592959" w:rsidP="00B05393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2986"/>
    <w:multiLevelType w:val="hybridMultilevel"/>
    <w:tmpl w:val="5BE26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50230"/>
    <w:multiLevelType w:val="hybridMultilevel"/>
    <w:tmpl w:val="54C68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577"/>
    <w:multiLevelType w:val="hybridMultilevel"/>
    <w:tmpl w:val="8FCAC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04B14"/>
    <w:multiLevelType w:val="hybridMultilevel"/>
    <w:tmpl w:val="018ED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C5E41"/>
    <w:multiLevelType w:val="hybridMultilevel"/>
    <w:tmpl w:val="4216D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53A2F"/>
    <w:multiLevelType w:val="hybridMultilevel"/>
    <w:tmpl w:val="B47A4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B2C68"/>
    <w:multiLevelType w:val="hybridMultilevel"/>
    <w:tmpl w:val="64A80C6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9E46587"/>
    <w:multiLevelType w:val="hybridMultilevel"/>
    <w:tmpl w:val="941A3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44A12"/>
    <w:rsid w:val="00061991"/>
    <w:rsid w:val="000B2525"/>
    <w:rsid w:val="000D5BA7"/>
    <w:rsid w:val="00100E76"/>
    <w:rsid w:val="00110ED0"/>
    <w:rsid w:val="00136014"/>
    <w:rsid w:val="00155564"/>
    <w:rsid w:val="00160014"/>
    <w:rsid w:val="00167D8F"/>
    <w:rsid w:val="0018235A"/>
    <w:rsid w:val="00184BB8"/>
    <w:rsid w:val="00187A62"/>
    <w:rsid w:val="001B67CE"/>
    <w:rsid w:val="001E0864"/>
    <w:rsid w:val="00207803"/>
    <w:rsid w:val="00236F8B"/>
    <w:rsid w:val="00267434"/>
    <w:rsid w:val="00274758"/>
    <w:rsid w:val="00283C33"/>
    <w:rsid w:val="002875C8"/>
    <w:rsid w:val="002C3F4F"/>
    <w:rsid w:val="002C709E"/>
    <w:rsid w:val="002D1F68"/>
    <w:rsid w:val="002F2894"/>
    <w:rsid w:val="00311AA6"/>
    <w:rsid w:val="0031776C"/>
    <w:rsid w:val="0034165C"/>
    <w:rsid w:val="00341E07"/>
    <w:rsid w:val="00354077"/>
    <w:rsid w:val="0038382A"/>
    <w:rsid w:val="00383E2C"/>
    <w:rsid w:val="003876BB"/>
    <w:rsid w:val="003A01EA"/>
    <w:rsid w:val="003A101E"/>
    <w:rsid w:val="003B2B0A"/>
    <w:rsid w:val="003E0E5B"/>
    <w:rsid w:val="003E5138"/>
    <w:rsid w:val="003F69F3"/>
    <w:rsid w:val="00420AF0"/>
    <w:rsid w:val="00426E09"/>
    <w:rsid w:val="00431C0A"/>
    <w:rsid w:val="004475C7"/>
    <w:rsid w:val="00484247"/>
    <w:rsid w:val="004A403B"/>
    <w:rsid w:val="004B65EB"/>
    <w:rsid w:val="004C50EF"/>
    <w:rsid w:val="004E2217"/>
    <w:rsid w:val="00502C87"/>
    <w:rsid w:val="0051383A"/>
    <w:rsid w:val="00540A0A"/>
    <w:rsid w:val="0057545B"/>
    <w:rsid w:val="0057690E"/>
    <w:rsid w:val="00592959"/>
    <w:rsid w:val="005B5D55"/>
    <w:rsid w:val="005D2C32"/>
    <w:rsid w:val="005D7FD0"/>
    <w:rsid w:val="005E0561"/>
    <w:rsid w:val="005F76EE"/>
    <w:rsid w:val="005F7827"/>
    <w:rsid w:val="00604502"/>
    <w:rsid w:val="00606CD3"/>
    <w:rsid w:val="00613EB2"/>
    <w:rsid w:val="00620A25"/>
    <w:rsid w:val="006252C2"/>
    <w:rsid w:val="00665F49"/>
    <w:rsid w:val="006824D3"/>
    <w:rsid w:val="006C0A6E"/>
    <w:rsid w:val="006E290E"/>
    <w:rsid w:val="007108A4"/>
    <w:rsid w:val="00733421"/>
    <w:rsid w:val="007B7EE1"/>
    <w:rsid w:val="007C7857"/>
    <w:rsid w:val="007E7888"/>
    <w:rsid w:val="008168D4"/>
    <w:rsid w:val="00817BE5"/>
    <w:rsid w:val="00821FF0"/>
    <w:rsid w:val="00830219"/>
    <w:rsid w:val="00836FCA"/>
    <w:rsid w:val="00854467"/>
    <w:rsid w:val="008705EC"/>
    <w:rsid w:val="008806CF"/>
    <w:rsid w:val="008C641C"/>
    <w:rsid w:val="008E3C25"/>
    <w:rsid w:val="0091306F"/>
    <w:rsid w:val="00926396"/>
    <w:rsid w:val="00953DD7"/>
    <w:rsid w:val="009846F6"/>
    <w:rsid w:val="00993738"/>
    <w:rsid w:val="009B3054"/>
    <w:rsid w:val="009D5FB7"/>
    <w:rsid w:val="009D7649"/>
    <w:rsid w:val="009E27D2"/>
    <w:rsid w:val="009E6A84"/>
    <w:rsid w:val="00A05CEC"/>
    <w:rsid w:val="00A14005"/>
    <w:rsid w:val="00A22709"/>
    <w:rsid w:val="00A42183"/>
    <w:rsid w:val="00A421EA"/>
    <w:rsid w:val="00A57B42"/>
    <w:rsid w:val="00A849CB"/>
    <w:rsid w:val="00A92A34"/>
    <w:rsid w:val="00B05393"/>
    <w:rsid w:val="00B13888"/>
    <w:rsid w:val="00B46D4F"/>
    <w:rsid w:val="00B9053E"/>
    <w:rsid w:val="00BA424D"/>
    <w:rsid w:val="00BA46CC"/>
    <w:rsid w:val="00BA7075"/>
    <w:rsid w:val="00C013BE"/>
    <w:rsid w:val="00C0315C"/>
    <w:rsid w:val="00C045BB"/>
    <w:rsid w:val="00C12FF1"/>
    <w:rsid w:val="00CB70AA"/>
    <w:rsid w:val="00CD15CF"/>
    <w:rsid w:val="00CE0557"/>
    <w:rsid w:val="00CE5D16"/>
    <w:rsid w:val="00CF17BE"/>
    <w:rsid w:val="00CF6870"/>
    <w:rsid w:val="00D405F8"/>
    <w:rsid w:val="00D65D42"/>
    <w:rsid w:val="00D705F3"/>
    <w:rsid w:val="00DA2364"/>
    <w:rsid w:val="00DB0D8D"/>
    <w:rsid w:val="00E21717"/>
    <w:rsid w:val="00E301BA"/>
    <w:rsid w:val="00E310FD"/>
    <w:rsid w:val="00E405B5"/>
    <w:rsid w:val="00E55E70"/>
    <w:rsid w:val="00ED083F"/>
    <w:rsid w:val="00F013F8"/>
    <w:rsid w:val="00F0531A"/>
    <w:rsid w:val="00F24672"/>
    <w:rsid w:val="00F84BB4"/>
    <w:rsid w:val="00F87087"/>
    <w:rsid w:val="00FC3278"/>
    <w:rsid w:val="00FC59B6"/>
    <w:rsid w:val="00FC6F82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5F19352E"/>
  <w15:docId w15:val="{EC205279-5EF6-4D17-A3CB-85DC1F5B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0D1CE-2940-4DEE-8A24-3CE75E150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33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Robert Doneux</cp:lastModifiedBy>
  <cp:revision>4</cp:revision>
  <cp:lastPrinted>2020-01-08T11:55:00Z</cp:lastPrinted>
  <dcterms:created xsi:type="dcterms:W3CDTF">2020-01-08T11:56:00Z</dcterms:created>
  <dcterms:modified xsi:type="dcterms:W3CDTF">2020-03-20T14:17:00Z</dcterms:modified>
</cp:coreProperties>
</file>