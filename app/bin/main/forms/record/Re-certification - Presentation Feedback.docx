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76F6" w14:textId="175F1E8D" w:rsidR="00FB76F8" w:rsidRPr="00EF6F06" w:rsidRDefault="00E61BC9" w:rsidP="00EF6F06">
      <w:pPr>
        <w:jc w:val="center"/>
        <w:rPr>
          <w:rFonts w:cs="Arial"/>
          <w:b/>
          <w:sz w:val="28"/>
          <w:szCs w:val="28"/>
        </w:rPr>
      </w:pPr>
      <w:r w:rsidRPr="00881B22">
        <w:rPr>
          <w:rFonts w:cs="Arial"/>
          <w:b/>
          <w:sz w:val="28"/>
          <w:szCs w:val="28"/>
        </w:rPr>
        <w:t>PROACT-</w:t>
      </w:r>
      <w:proofErr w:type="spellStart"/>
      <w:r w:rsidRPr="00881B22">
        <w:rPr>
          <w:rFonts w:cs="Arial"/>
          <w:b/>
          <w:sz w:val="28"/>
          <w:szCs w:val="28"/>
        </w:rPr>
        <w:t>SCIPr</w:t>
      </w:r>
      <w:proofErr w:type="spellEnd"/>
      <w:r w:rsidRPr="00881B22">
        <w:rPr>
          <w:rFonts w:cs="Arial"/>
          <w:b/>
          <w:sz w:val="28"/>
          <w:szCs w:val="28"/>
        </w:rPr>
        <w:t>-UK</w:t>
      </w:r>
      <w:r w:rsidRPr="00881B22">
        <w:rPr>
          <w:rFonts w:cs="Arial"/>
          <w:b/>
          <w:sz w:val="28"/>
          <w:szCs w:val="28"/>
          <w:vertAlign w:val="superscript"/>
        </w:rPr>
        <w:t>®</w:t>
      </w:r>
      <w:r w:rsidRPr="00881B22">
        <w:rPr>
          <w:rFonts w:cs="Arial"/>
          <w:b/>
          <w:sz w:val="28"/>
          <w:szCs w:val="28"/>
        </w:rPr>
        <w:t xml:space="preserve"> Presentation Feedback Re-Cert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978"/>
        <w:gridCol w:w="7229"/>
      </w:tblGrid>
      <w:tr w:rsidR="00E61BC9" w:rsidRPr="00881B22" w14:paraId="7B273474" w14:textId="77777777" w:rsidTr="000F3B75">
        <w:trPr>
          <w:trHeight w:val="506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034D4866" w14:textId="6D38B80E" w:rsidR="00E61BC9" w:rsidRPr="00881B22" w:rsidRDefault="004E54DE" w:rsidP="000F3B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Participant </w:t>
            </w:r>
            <w:r w:rsidR="00E61BC9" w:rsidRPr="00881B22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7229" w:type="dxa"/>
            <w:vAlign w:val="center"/>
          </w:tcPr>
          <w:p w14:paraId="46DF2F52" w14:textId="77777777" w:rsidR="00E61BC9" w:rsidRPr="00881B22" w:rsidRDefault="00E61BC9" w:rsidP="000F3B75">
            <w:pPr>
              <w:rPr>
                <w:rFonts w:ascii="Arial" w:hAnsi="Arial" w:cs="Arial"/>
                <w:b/>
              </w:rPr>
            </w:pPr>
          </w:p>
        </w:tc>
      </w:tr>
      <w:tr w:rsidR="00E61BC9" w:rsidRPr="00881B22" w14:paraId="633E77B0" w14:textId="77777777" w:rsidTr="000F3B75">
        <w:trPr>
          <w:trHeight w:val="506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678AC7C0" w14:textId="33F9EFDE" w:rsidR="00E61BC9" w:rsidRPr="00881B22" w:rsidRDefault="00E61BC9" w:rsidP="000F3B75">
            <w:pPr>
              <w:rPr>
                <w:rFonts w:ascii="Arial" w:hAnsi="Arial" w:cs="Arial"/>
                <w:b/>
              </w:rPr>
            </w:pPr>
            <w:r w:rsidRPr="00881B22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7229" w:type="dxa"/>
            <w:vAlign w:val="center"/>
          </w:tcPr>
          <w:p w14:paraId="521DFB4C" w14:textId="77777777" w:rsidR="00E61BC9" w:rsidRPr="00881B22" w:rsidRDefault="00E61BC9" w:rsidP="000F3B75">
            <w:pPr>
              <w:rPr>
                <w:rFonts w:ascii="Arial" w:hAnsi="Arial" w:cs="Arial"/>
                <w:b/>
              </w:rPr>
            </w:pPr>
          </w:p>
        </w:tc>
      </w:tr>
    </w:tbl>
    <w:p w14:paraId="6E82760C" w14:textId="77777777" w:rsidR="00E61BC9" w:rsidRDefault="00E61BC9" w:rsidP="00E61BC9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669"/>
        <w:gridCol w:w="538"/>
      </w:tblGrid>
      <w:tr w:rsidR="00EF6F06" w:rsidRPr="00881B22" w14:paraId="360E2ECE" w14:textId="77777777" w:rsidTr="000F3B75">
        <w:trPr>
          <w:trHeight w:val="470"/>
        </w:trPr>
        <w:tc>
          <w:tcPr>
            <w:tcW w:w="10207" w:type="dxa"/>
            <w:gridSpan w:val="2"/>
            <w:shd w:val="clear" w:color="auto" w:fill="D9D9D9" w:themeFill="background1" w:themeFillShade="D9"/>
            <w:vAlign w:val="center"/>
          </w:tcPr>
          <w:p w14:paraId="409F3056" w14:textId="7532C60D" w:rsidR="00EF6F06" w:rsidRPr="00881B22" w:rsidRDefault="00EF6F06" w:rsidP="000F3B7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Presentation Topic:</w:t>
            </w:r>
          </w:p>
        </w:tc>
      </w:tr>
      <w:tr w:rsidR="00EF6F06" w:rsidRPr="00881B22" w14:paraId="2E9CC2DA" w14:textId="77777777" w:rsidTr="00585D1A">
        <w:trPr>
          <w:trHeight w:val="470"/>
        </w:trPr>
        <w:tc>
          <w:tcPr>
            <w:tcW w:w="9669" w:type="dxa"/>
          </w:tcPr>
          <w:p w14:paraId="339DE955" w14:textId="18128440" w:rsidR="0089628C" w:rsidRPr="00A12170" w:rsidRDefault="00B7490B" w:rsidP="00D82D7F">
            <w:pPr>
              <w:spacing w:before="120"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>The importance of understanding the history of the individual</w:t>
            </w:r>
            <w:r w:rsidR="00DE2AA4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538" w:type="dxa"/>
            <w:vAlign w:val="center"/>
          </w:tcPr>
          <w:p w14:paraId="4C0D204B" w14:textId="73239B90" w:rsidR="00EF6F06" w:rsidRPr="000F3B75" w:rsidRDefault="00EF6F06" w:rsidP="00585D1A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D7367" w:rsidRPr="00881B22" w14:paraId="41537CCB" w14:textId="77777777" w:rsidTr="00585D1A">
        <w:trPr>
          <w:trHeight w:val="470"/>
        </w:trPr>
        <w:tc>
          <w:tcPr>
            <w:tcW w:w="9669" w:type="dxa"/>
          </w:tcPr>
          <w:p w14:paraId="26CC9C9C" w14:textId="3DAAFFC0" w:rsidR="00BD7367" w:rsidRPr="00A12170" w:rsidRDefault="00BD7367" w:rsidP="00B27724">
            <w:pPr>
              <w:spacing w:before="120"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How facilitating an individual’s choice </w:t>
            </w:r>
            <w:r w:rsidR="008C7470" w:rsidRPr="00A12170">
              <w:rPr>
                <w:rFonts w:ascii="Arial" w:hAnsi="Arial" w:cs="Arial"/>
                <w:b/>
                <w:i/>
                <w:sz w:val="20"/>
                <w:szCs w:val="20"/>
              </w:rPr>
              <w:t>is balanced with</w:t>
            </w:r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8C7470" w:rsidRPr="00A12170">
              <w:rPr>
                <w:rFonts w:ascii="Arial" w:hAnsi="Arial" w:cs="Arial"/>
                <w:b/>
                <w:i/>
                <w:sz w:val="20"/>
                <w:szCs w:val="20"/>
              </w:rPr>
              <w:t>‘</w:t>
            </w:r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>duty of care</w:t>
            </w:r>
            <w:r w:rsidR="008C7470" w:rsidRPr="00A12170">
              <w:rPr>
                <w:rFonts w:ascii="Arial" w:hAnsi="Arial" w:cs="Arial"/>
                <w:b/>
                <w:i/>
                <w:sz w:val="20"/>
                <w:szCs w:val="20"/>
              </w:rPr>
              <w:t>’.</w:t>
            </w:r>
          </w:p>
        </w:tc>
        <w:tc>
          <w:tcPr>
            <w:tcW w:w="538" w:type="dxa"/>
            <w:vAlign w:val="center"/>
          </w:tcPr>
          <w:p w14:paraId="12A0E3E5" w14:textId="623DAD06" w:rsidR="00BD7367" w:rsidRPr="000F3B75" w:rsidRDefault="00BD7367" w:rsidP="00585D1A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E505EA" w:rsidRPr="00881B22" w14:paraId="48C5075C" w14:textId="77777777" w:rsidTr="00585D1A">
        <w:trPr>
          <w:trHeight w:val="470"/>
        </w:trPr>
        <w:tc>
          <w:tcPr>
            <w:tcW w:w="9669" w:type="dxa"/>
          </w:tcPr>
          <w:p w14:paraId="1180FC85" w14:textId="7F5F2820" w:rsidR="00E505EA" w:rsidRPr="00A12170" w:rsidRDefault="00E505EA" w:rsidP="00B27724">
            <w:pPr>
              <w:spacing w:before="120"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Blended Learning: </w:t>
            </w:r>
            <w:r w:rsidR="005557F6">
              <w:rPr>
                <w:rFonts w:ascii="Arial" w:hAnsi="Arial" w:cs="Arial"/>
                <w:b/>
                <w:i/>
                <w:sz w:val="20"/>
                <w:szCs w:val="20"/>
              </w:rPr>
              <w:t>u</w:t>
            </w:r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>sing technology to deliver the PROACT-</w:t>
            </w:r>
            <w:proofErr w:type="spellStart"/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>SCIPr</w:t>
            </w:r>
            <w:proofErr w:type="spellEnd"/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>-UK</w:t>
            </w:r>
            <w:r w:rsidRPr="008F5CCA">
              <w:rPr>
                <w:rFonts w:ascii="Arial" w:hAnsi="Arial" w:cs="Arial"/>
                <w:b/>
                <w:i/>
                <w:sz w:val="20"/>
                <w:szCs w:val="20"/>
                <w:vertAlign w:val="superscript"/>
              </w:rPr>
              <w:t>®</w:t>
            </w:r>
            <w:r w:rsidRPr="00A1217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curriculum</w:t>
            </w:r>
            <w:r w:rsidR="00DE2AA4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538" w:type="dxa"/>
            <w:vAlign w:val="center"/>
          </w:tcPr>
          <w:p w14:paraId="1C6423FB" w14:textId="45C64479" w:rsidR="00E505EA" w:rsidRPr="000F3B75" w:rsidRDefault="00E505EA" w:rsidP="00585D1A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22E80924" w14:textId="77777777" w:rsidR="00EF6F06" w:rsidRPr="00881B22" w:rsidRDefault="00EF6F06" w:rsidP="00E61BC9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3544"/>
      </w:tblGrid>
      <w:tr w:rsidR="00BB301B" w:rsidRPr="00881B22" w14:paraId="3641DAD3" w14:textId="77777777" w:rsidTr="00BB301B">
        <w:tc>
          <w:tcPr>
            <w:tcW w:w="6663" w:type="dxa"/>
            <w:shd w:val="clear" w:color="auto" w:fill="D9D9D9" w:themeFill="background1" w:themeFillShade="D9"/>
          </w:tcPr>
          <w:p w14:paraId="3AB36785" w14:textId="77777777" w:rsidR="00BB301B" w:rsidRPr="00BB301B" w:rsidRDefault="00BB301B" w:rsidP="00BB301B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301B">
              <w:rPr>
                <w:rFonts w:ascii="Arial" w:hAnsi="Arial" w:cs="Arial"/>
                <w:b/>
                <w:sz w:val="20"/>
                <w:szCs w:val="18"/>
              </w:rPr>
              <w:t>Assessment outcome:</w:t>
            </w:r>
          </w:p>
        </w:tc>
        <w:tc>
          <w:tcPr>
            <w:tcW w:w="3544" w:type="dxa"/>
          </w:tcPr>
          <w:p w14:paraId="0F973110" w14:textId="37BE2BB0" w:rsidR="00BB301B" w:rsidRPr="00BB301B" w:rsidRDefault="00BB301B" w:rsidP="00BB301B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B301B">
              <w:rPr>
                <w:rFonts w:ascii="Arial" w:hAnsi="Arial" w:cs="Arial"/>
                <w:b/>
                <w:sz w:val="20"/>
                <w:szCs w:val="28"/>
              </w:rPr>
              <w:t>Pass / Refer</w:t>
            </w:r>
          </w:p>
        </w:tc>
      </w:tr>
    </w:tbl>
    <w:p w14:paraId="1774AA58" w14:textId="77777777" w:rsidR="00E61BC9" w:rsidRPr="00881B22" w:rsidRDefault="00E61BC9" w:rsidP="00E61BC9">
      <w:pPr>
        <w:rPr>
          <w:rFonts w:cs="Arial"/>
          <w:b/>
          <w:sz w:val="4"/>
          <w:szCs w:val="4"/>
        </w:rPr>
      </w:pPr>
      <w:r w:rsidRPr="00881B22">
        <w:rPr>
          <w:rFonts w:cs="Arial"/>
          <w:b/>
          <w:sz w:val="4"/>
          <w:szCs w:val="4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411"/>
        <w:gridCol w:w="7796"/>
      </w:tblGrid>
      <w:tr w:rsidR="00E61BC9" w:rsidRPr="00881B22" w14:paraId="22EA703B" w14:textId="77777777" w:rsidTr="000F3B75">
        <w:trPr>
          <w:trHeight w:val="8149"/>
        </w:trPr>
        <w:tc>
          <w:tcPr>
            <w:tcW w:w="10207" w:type="dxa"/>
            <w:gridSpan w:val="2"/>
          </w:tcPr>
          <w:p w14:paraId="41C0F7AD" w14:textId="7F0BB6AF" w:rsidR="00184B0E" w:rsidRPr="00881B22" w:rsidRDefault="00E61BC9" w:rsidP="000F3B75">
            <w:pPr>
              <w:spacing w:before="240"/>
              <w:rPr>
                <w:rFonts w:ascii="Arial" w:hAnsi="Arial" w:cs="Arial"/>
                <w:b/>
                <w:sz w:val="20"/>
              </w:rPr>
            </w:pPr>
            <w:r w:rsidRPr="00881B22">
              <w:rPr>
                <w:rFonts w:ascii="Arial" w:hAnsi="Arial" w:cs="Arial"/>
                <w:b/>
                <w:sz w:val="20"/>
              </w:rPr>
              <w:t>Comments:</w:t>
            </w:r>
          </w:p>
        </w:tc>
      </w:tr>
      <w:tr w:rsidR="00E61BC9" w:rsidRPr="00881B22" w14:paraId="0191FA6A" w14:textId="77777777" w:rsidTr="000F3B75">
        <w:trPr>
          <w:trHeight w:val="460"/>
        </w:trPr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5ECEF8A" w14:textId="7F6C468A" w:rsidR="00E61BC9" w:rsidRPr="00184B0E" w:rsidRDefault="004E54DE" w:rsidP="000F3B7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Instructor </w:t>
            </w:r>
            <w:r w:rsidR="00E61BC9" w:rsidRPr="00184B0E">
              <w:rPr>
                <w:rFonts w:ascii="Arial" w:hAnsi="Arial" w:cs="Arial"/>
                <w:b/>
                <w:sz w:val="20"/>
              </w:rPr>
              <w:t>Name:</w:t>
            </w:r>
          </w:p>
        </w:tc>
        <w:tc>
          <w:tcPr>
            <w:tcW w:w="7796" w:type="dxa"/>
            <w:vAlign w:val="center"/>
          </w:tcPr>
          <w:p w14:paraId="5DAE44CB" w14:textId="77777777" w:rsidR="00E61BC9" w:rsidRPr="00881B22" w:rsidRDefault="00E61BC9" w:rsidP="000F3B7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61BC9" w:rsidRPr="00881B22" w14:paraId="7C4D796D" w14:textId="77777777" w:rsidTr="000F3B75">
        <w:trPr>
          <w:trHeight w:val="460"/>
        </w:trPr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8A5CE72" w14:textId="77DB1CC8" w:rsidR="00E61BC9" w:rsidRPr="00184B0E" w:rsidRDefault="00E61BC9" w:rsidP="000F3B75">
            <w:pPr>
              <w:rPr>
                <w:rFonts w:ascii="Arial" w:hAnsi="Arial" w:cs="Arial"/>
                <w:b/>
                <w:sz w:val="20"/>
              </w:rPr>
            </w:pPr>
            <w:r w:rsidRPr="00184B0E">
              <w:rPr>
                <w:rFonts w:ascii="Arial" w:hAnsi="Arial" w:cs="Arial"/>
                <w:b/>
                <w:sz w:val="20"/>
              </w:rPr>
              <w:t>Signature:</w:t>
            </w:r>
          </w:p>
        </w:tc>
        <w:tc>
          <w:tcPr>
            <w:tcW w:w="7796" w:type="dxa"/>
            <w:vAlign w:val="center"/>
          </w:tcPr>
          <w:p w14:paraId="4BEDC939" w14:textId="77777777" w:rsidR="00E61BC9" w:rsidRPr="00881B22" w:rsidRDefault="00E61BC9" w:rsidP="000F3B75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4338561D" w14:textId="77777777" w:rsidR="002F2894" w:rsidRDefault="002F2894" w:rsidP="00BA46CC"/>
    <w:sectPr w:rsidR="002F2894" w:rsidSect="000F3B75">
      <w:headerReference w:type="default" r:id="rId8"/>
      <w:footerReference w:type="default" r:id="rId9"/>
      <w:pgSz w:w="11906" w:h="16838"/>
      <w:pgMar w:top="1440" w:right="1440" w:bottom="851" w:left="1440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4B4B" w14:textId="77777777" w:rsidR="00EB7797" w:rsidRDefault="00EB7797" w:rsidP="00B05393">
      <w:pPr>
        <w:spacing w:after="0" w:line="240" w:lineRule="auto"/>
      </w:pPr>
      <w:r>
        <w:separator/>
      </w:r>
    </w:p>
  </w:endnote>
  <w:endnote w:type="continuationSeparator" w:id="0">
    <w:p w14:paraId="54A0D83B" w14:textId="77777777" w:rsidR="00EB7797" w:rsidRDefault="00EB7797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3F80" w14:textId="3751F923" w:rsidR="00ED083F" w:rsidRPr="00620A25" w:rsidRDefault="000F3B75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i/>
        <w:color w:val="008FC3"/>
      </w:rPr>
      <w:t>P</w:t>
    </w:r>
    <w:r w:rsidR="00A22709" w:rsidRPr="00620A25">
      <w:rPr>
        <w:rFonts w:cs="Arial"/>
        <w:b/>
        <w:i/>
        <w:color w:val="008FC3"/>
      </w:rPr>
      <w:t>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65D71B20" w14:textId="77777777"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E5CB60" wp14:editId="68B8291E">
              <wp:simplePos x="0" y="0"/>
              <wp:positionH relativeFrom="column">
                <wp:posOffset>-387350</wp:posOffset>
              </wp:positionH>
              <wp:positionV relativeFrom="paragraph">
                <wp:posOffset>87630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76DA0" w14:textId="2AF237AE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E61BC9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Re-certification – Presentation Feedback V</w:t>
                          </w:r>
                          <w:r w:rsidR="0016292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E61BC9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AE7D83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1/1/</w:t>
                          </w:r>
                          <w:r w:rsidR="006506D7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</w:t>
                          </w:r>
                          <w:r w:rsidR="0016292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021</w:t>
                          </w:r>
                          <w:r w:rsidR="00E61BC9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0C6563FA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E5CB6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0.5pt;margin-top:6.9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" stroked="f">
              <v:textbox>
                <w:txbxContent>
                  <w:p w14:paraId="1FE76DA0" w14:textId="2AF237AE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 w:rsidR="00E61BC9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Re-certification – Presentation Feedback V</w:t>
                    </w:r>
                    <w:r w:rsidR="0016292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E61BC9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AE7D83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1/1/</w:t>
                    </w:r>
                    <w:r w:rsidR="006506D7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</w:t>
                    </w:r>
                    <w:r w:rsidR="0016292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021</w:t>
                    </w:r>
                    <w:r w:rsidR="00E61BC9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0C6563FA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85B5" w14:textId="77777777" w:rsidR="00EB7797" w:rsidRDefault="00EB7797" w:rsidP="00B05393">
      <w:pPr>
        <w:spacing w:after="0" w:line="240" w:lineRule="auto"/>
      </w:pPr>
      <w:r>
        <w:separator/>
      </w:r>
    </w:p>
  </w:footnote>
  <w:footnote w:type="continuationSeparator" w:id="0">
    <w:p w14:paraId="0E4ABE42" w14:textId="77777777" w:rsidR="00EB7797" w:rsidRDefault="00EB7797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8366" w14:textId="1BE410A4" w:rsidR="00592959" w:rsidRPr="000F3B75" w:rsidRDefault="000F3B75" w:rsidP="000F3B75">
    <w:pPr>
      <w:rPr>
        <w:rFonts w:cs="Arial"/>
      </w:rPr>
    </w:pP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4384" behindDoc="1" locked="0" layoutInCell="1" allowOverlap="1" wp14:anchorId="119F1040" wp14:editId="33CA6AE4">
          <wp:simplePos x="0" y="0"/>
          <wp:positionH relativeFrom="column">
            <wp:posOffset>4242588</wp:posOffset>
          </wp:positionH>
          <wp:positionV relativeFrom="paragraph">
            <wp:posOffset>-314553</wp:posOffset>
          </wp:positionV>
          <wp:extent cx="2055495" cy="761365"/>
          <wp:effectExtent l="0" t="0" r="1905" b="635"/>
          <wp:wrapNone/>
          <wp:docPr id="27" name="Picture 2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2959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B8C774" wp14:editId="4881AB5B">
              <wp:simplePos x="0" y="0"/>
              <wp:positionH relativeFrom="column">
                <wp:posOffset>-731824</wp:posOffset>
              </wp:positionH>
              <wp:positionV relativeFrom="paragraph">
                <wp:posOffset>-109880</wp:posOffset>
              </wp:positionV>
              <wp:extent cx="2202815" cy="394970"/>
              <wp:effectExtent l="0" t="0" r="6985" b="508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94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9D42B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</w:t>
                          </w:r>
                          <w:proofErr w:type="spellStart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SCIPr</w:t>
                          </w:r>
                          <w:proofErr w:type="spellEnd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B8C7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7.6pt;margin-top:-8.65pt;width:173.45pt;height:3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" stroked="f">
              <v:textbox>
                <w:txbxContent>
                  <w:p w14:paraId="4E59D42B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</w:t>
                    </w:r>
                    <w:proofErr w:type="spellStart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SCIPr</w:t>
                    </w:r>
                    <w:proofErr w:type="spellEnd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324A5"/>
    <w:multiLevelType w:val="hybridMultilevel"/>
    <w:tmpl w:val="3CD655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10E41"/>
    <w:rsid w:val="000245EE"/>
    <w:rsid w:val="0004023D"/>
    <w:rsid w:val="00067F67"/>
    <w:rsid w:val="000C6417"/>
    <w:rsid w:val="000F3B75"/>
    <w:rsid w:val="00100E76"/>
    <w:rsid w:val="00162925"/>
    <w:rsid w:val="00184B0E"/>
    <w:rsid w:val="00187A62"/>
    <w:rsid w:val="001E2704"/>
    <w:rsid w:val="00230A6F"/>
    <w:rsid w:val="00236F8B"/>
    <w:rsid w:val="00242C15"/>
    <w:rsid w:val="002A30F8"/>
    <w:rsid w:val="002B614C"/>
    <w:rsid w:val="002F2894"/>
    <w:rsid w:val="0031776C"/>
    <w:rsid w:val="00334783"/>
    <w:rsid w:val="003D3DE1"/>
    <w:rsid w:val="00420AF0"/>
    <w:rsid w:val="00431C0A"/>
    <w:rsid w:val="004C50EF"/>
    <w:rsid w:val="004E54DE"/>
    <w:rsid w:val="00515E33"/>
    <w:rsid w:val="005557F6"/>
    <w:rsid w:val="00585D1A"/>
    <w:rsid w:val="00592959"/>
    <w:rsid w:val="005D7FD0"/>
    <w:rsid w:val="005F76EE"/>
    <w:rsid w:val="00604502"/>
    <w:rsid w:val="00620A25"/>
    <w:rsid w:val="006506D7"/>
    <w:rsid w:val="0082299D"/>
    <w:rsid w:val="0089628C"/>
    <w:rsid w:val="008C7470"/>
    <w:rsid w:val="008E7691"/>
    <w:rsid w:val="008F5CCA"/>
    <w:rsid w:val="00A12170"/>
    <w:rsid w:val="00A14005"/>
    <w:rsid w:val="00A22709"/>
    <w:rsid w:val="00A44833"/>
    <w:rsid w:val="00A9616D"/>
    <w:rsid w:val="00AA195A"/>
    <w:rsid w:val="00AE7D83"/>
    <w:rsid w:val="00B05393"/>
    <w:rsid w:val="00B13888"/>
    <w:rsid w:val="00B27724"/>
    <w:rsid w:val="00B55863"/>
    <w:rsid w:val="00B7490B"/>
    <w:rsid w:val="00BA46CC"/>
    <w:rsid w:val="00BB301B"/>
    <w:rsid w:val="00BD7367"/>
    <w:rsid w:val="00C0315C"/>
    <w:rsid w:val="00CD15CF"/>
    <w:rsid w:val="00D21127"/>
    <w:rsid w:val="00D405F8"/>
    <w:rsid w:val="00D65D42"/>
    <w:rsid w:val="00D82D7F"/>
    <w:rsid w:val="00DE2AA4"/>
    <w:rsid w:val="00E41D36"/>
    <w:rsid w:val="00E505EA"/>
    <w:rsid w:val="00E61BC9"/>
    <w:rsid w:val="00E74E76"/>
    <w:rsid w:val="00E9094E"/>
    <w:rsid w:val="00EB7797"/>
    <w:rsid w:val="00ED083F"/>
    <w:rsid w:val="00EF6F06"/>
    <w:rsid w:val="00F013F8"/>
    <w:rsid w:val="00F27CBC"/>
    <w:rsid w:val="00F45DD8"/>
    <w:rsid w:val="00FB76F8"/>
    <w:rsid w:val="00F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C49D6"/>
  <w15:docId w15:val="{3E0AC827-8897-4554-9896-080B2196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BC9"/>
    <w:pPr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E61BC9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30F6-6D9A-4FC6-9978-850C3806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Robert Doneux</cp:lastModifiedBy>
  <cp:revision>6</cp:revision>
  <cp:lastPrinted>2020-12-07T08:39:00Z</cp:lastPrinted>
  <dcterms:created xsi:type="dcterms:W3CDTF">2020-11-23T12:41:00Z</dcterms:created>
  <dcterms:modified xsi:type="dcterms:W3CDTF">2021-11-14T15:05:00Z</dcterms:modified>
</cp:coreProperties>
</file>