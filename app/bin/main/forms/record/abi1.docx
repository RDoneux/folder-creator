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BA43" w14:textId="37C1BDF5" w:rsidR="00455970" w:rsidRPr="00B20664" w:rsidRDefault="00455970" w:rsidP="00455970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</w:p>
    <w:p w14:paraId="4A3361A6" w14:textId="7C778022" w:rsidR="00455970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</w:t>
      </w:r>
    </w:p>
    <w:p w14:paraId="0F7B8E38" w14:textId="77777777" w:rsidR="003C6832" w:rsidRPr="00B20664" w:rsidRDefault="003C6832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bookmarkStart w:id="0" w:name="_GoBack"/>
      <w:bookmarkEnd w:id="0"/>
    </w:p>
    <w:p w14:paraId="3035F7D2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2170F6F4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>Participant N</w:t>
      </w:r>
      <w:r w:rsidR="00455970" w:rsidRPr="00B20664">
        <w:rPr>
          <w:rFonts w:cs="Arial"/>
          <w:b/>
        </w:rPr>
        <w:t>ame: 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</w:p>
    <w:p w14:paraId="05BEA2F2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D7DC925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D9A8939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E918A40" w14:textId="77777777" w:rsidR="002C365E" w:rsidRDefault="002C365E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0719F14" w14:textId="77777777" w:rsidR="002C365E" w:rsidRDefault="002C365E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2A224084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9655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Protective Stance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Stage One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370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6337E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6FA52D69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7F11D653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From the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tance position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take one step back to create space between you and the individual.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6A582E34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F16B1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0DE3ABA0" w14:textId="77777777" w:rsidTr="004749D1">
        <w:tc>
          <w:tcPr>
            <w:tcW w:w="6096" w:type="dxa"/>
          </w:tcPr>
          <w:p w14:paraId="2ECC04DD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Turn the front leg sideways to present the side of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3E3658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AE4A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26369BA" w14:textId="77777777" w:rsidTr="004749D1">
        <w:tc>
          <w:tcPr>
            <w:tcW w:w="6096" w:type="dxa"/>
          </w:tcPr>
          <w:p w14:paraId="723BC661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back straight.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A366C59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78EF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CED85B3" w14:textId="77777777" w:rsidTr="004749D1">
        <w:tc>
          <w:tcPr>
            <w:tcW w:w="6096" w:type="dxa"/>
          </w:tcPr>
          <w:p w14:paraId="0ADBC490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base of support and lower the centre of gravity.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C10806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BFE0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74FBC88C" w14:textId="77777777" w:rsidTr="004749D1">
        <w:tc>
          <w:tcPr>
            <w:tcW w:w="6096" w:type="dxa"/>
          </w:tcPr>
          <w:p w14:paraId="5F2EE31E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A34C0">
              <w:rPr>
                <w:rFonts w:cs="Arial"/>
                <w:sz w:val="16"/>
                <w:szCs w:val="16"/>
              </w:rPr>
              <w:t>Step and slide out if necessary, keeping your eye on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4CBCD7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71B3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5D610CB" w14:textId="77777777" w:rsidTr="004749D1">
        <w:tc>
          <w:tcPr>
            <w:tcW w:w="6096" w:type="dxa"/>
          </w:tcPr>
          <w:p w14:paraId="7A498C35" w14:textId="77777777" w:rsidR="002C365E" w:rsidRPr="00DA34C0" w:rsidRDefault="002C365E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Health and </w:t>
            </w:r>
            <w:r w:rsidR="007E706D"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294B61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9FB9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0AD012C2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4F3163" w14:textId="77777777" w:rsidR="002C365E" w:rsidRPr="00647432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5D2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B31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6B6C660E" w14:textId="77777777" w:rsidR="002C365E" w:rsidRDefault="002C365E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8940F2A" w14:textId="77777777" w:rsidR="002C365E" w:rsidRDefault="002C365E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77C762F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CCEE587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28486102" w14:textId="77777777" w:rsidR="00F95D07" w:rsidRDefault="00F95D07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BBE5207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046E12BC" w14:textId="1EA13D97" w:rsidR="00054501" w:rsidRDefault="00455970" w:rsidP="00F20E9E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</w:rPr>
        <w:br/>
      </w:r>
      <w:r w:rsidR="00A82967">
        <w:rPr>
          <w:rFonts w:cs="Arial"/>
          <w:b/>
        </w:rPr>
        <w:t>Instructor</w:t>
      </w:r>
      <w:r w:rsidRPr="00B20664">
        <w:rPr>
          <w:rFonts w:cs="Arial"/>
          <w:b/>
        </w:rPr>
        <w:t xml:space="preserve"> Name:…………………………………       Signature: …………………………………...</w:t>
      </w:r>
    </w:p>
    <w:p w14:paraId="0DD17624" w14:textId="77777777" w:rsidR="00F95D07" w:rsidRDefault="00F95D07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37ADED43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sectPr w:rsidR="00054501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49230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3994EBEF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18B96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4301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1BE436FC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DD6ECC" wp14:editId="54F041E1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6FC6DF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662D1840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DD6EC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076FC6DF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662D1840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1D1E2F2D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E7E60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C05BB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57162732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D25D9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E80CB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B5F76F" wp14:editId="1DE23106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C304E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7475D276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5F7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201C304E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7475D276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7F628A" wp14:editId="76F3F3D0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F4F928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33A45207" wp14:editId="41EBA06C">
                                <wp:extent cx="2055495" cy="761771"/>
                                <wp:effectExtent l="0" t="0" r="1905" b="635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7F628A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1AF4F928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33A45207" wp14:editId="41EBA06C">
                          <wp:extent cx="2055495" cy="761771"/>
                          <wp:effectExtent l="0" t="0" r="1905" b="635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AFFC715" w14:textId="77777777" w:rsidR="007E706D" w:rsidRDefault="007E706D" w:rsidP="00B05393">
    <w:pPr>
      <w:pStyle w:val="Header"/>
      <w:jc w:val="both"/>
    </w:pPr>
  </w:p>
  <w:p w14:paraId="51855A94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0D86E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3C6832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14904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20E9E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7762CD3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8EDE-B384-4206-BA6E-A1CA0CE1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4</cp:revision>
  <cp:lastPrinted>2016-01-26T13:22:00Z</cp:lastPrinted>
  <dcterms:created xsi:type="dcterms:W3CDTF">2020-04-07T12:21:00Z</dcterms:created>
  <dcterms:modified xsi:type="dcterms:W3CDTF">2020-04-14T08:24:00Z</dcterms:modified>
</cp:coreProperties>
</file>